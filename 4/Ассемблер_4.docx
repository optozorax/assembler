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046" w:rsidRPr="006B02FA" w:rsidRDefault="003E5046" w:rsidP="006B02FA">
      <w:pPr>
        <w:pStyle w:val="1"/>
      </w:pPr>
      <w:r w:rsidRPr="006B02FA">
        <w:t>Министерство образования и науки Российской Федерации</w:t>
      </w:r>
    </w:p>
    <w:p w:rsidR="006B02FA" w:rsidRPr="006B02FA" w:rsidRDefault="006B02FA" w:rsidP="006B02FA"/>
    <w:p w:rsidR="006B0116" w:rsidRDefault="00587377" w:rsidP="006B0116">
      <w:pPr>
        <w:pStyle w:val="2"/>
      </w:pPr>
      <w:r w:rsidRPr="00886CD8">
        <w:t xml:space="preserve">Федеральное государственное бюджетное образовательное </w:t>
      </w:r>
      <w:r w:rsidRPr="00886CD8">
        <w:br/>
        <w:t>учреждение высшего образования</w:t>
      </w:r>
    </w:p>
    <w:p w:rsidR="004C64BC" w:rsidRPr="006B0116" w:rsidRDefault="003A7E39" w:rsidP="006B0116">
      <w:pPr>
        <w:pStyle w:val="2"/>
        <w:rPr>
          <w:rStyle w:val="aa"/>
        </w:rPr>
      </w:pPr>
      <w:r w:rsidRPr="006B0116">
        <w:rPr>
          <w:rStyle w:val="aa"/>
        </w:rPr>
        <w:t>«</w:t>
      </w:r>
      <w:r w:rsidR="004C64BC" w:rsidRPr="006B0116">
        <w:rPr>
          <w:rStyle w:val="aa"/>
        </w:rPr>
        <w:t>Новосибирский государственный технический университет</w:t>
      </w:r>
      <w:r w:rsidRPr="006B0116">
        <w:rPr>
          <w:rStyle w:val="aa"/>
        </w:rPr>
        <w:t>»</w:t>
      </w:r>
    </w:p>
    <w:p w:rsidR="004C64BC" w:rsidRPr="000F67F1" w:rsidRDefault="00B77755" w:rsidP="006B02FA">
      <w:r>
        <w:rPr>
          <w:noProof/>
          <w:lang w:eastAsia="ru-RU"/>
        </w:rPr>
        <w:drawing>
          <wp:anchor distT="0" distB="0" distL="114300" distR="114300" simplePos="0" relativeHeight="251657728" behindDoc="1" locked="0" layoutInCell="1" allowOverlap="0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7620" b="3810"/>
            <wp:wrapTopAndBottom/>
            <wp:docPr id="4" name="Рисунок 4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4AD1" w:rsidRPr="006B02FA" w:rsidRDefault="00574AD1" w:rsidP="006B02FA">
      <w:pPr>
        <w:pStyle w:val="2"/>
      </w:pPr>
      <w:r w:rsidRPr="006B02FA">
        <w:t>Кафедра прикладной математики</w:t>
      </w:r>
    </w:p>
    <w:p w:rsidR="003B2F56" w:rsidRPr="006D23E6" w:rsidRDefault="003B2F56" w:rsidP="006B02FA"/>
    <w:p w:rsidR="00574AD1" w:rsidRDefault="00E858F1" w:rsidP="006B0116">
      <w:pPr>
        <w:pStyle w:val="3"/>
      </w:pPr>
      <w:r>
        <w:t xml:space="preserve">Лабораторная работа </w:t>
      </w:r>
      <w:r w:rsidR="00F164CD" w:rsidRPr="006B02FA">
        <w:t xml:space="preserve">№ </w:t>
      </w:r>
      <w:r w:rsidR="007D437D">
        <w:t>4</w:t>
      </w:r>
      <w:r w:rsidR="00574AD1" w:rsidRPr="006B02FA">
        <w:br/>
        <w:t xml:space="preserve">по </w:t>
      </w:r>
      <w:r w:rsidR="000545FF" w:rsidRPr="006B02FA">
        <w:t>дисциплине</w:t>
      </w:r>
      <w:r w:rsidR="00574AD1" w:rsidRPr="006B02FA">
        <w:t xml:space="preserve"> </w:t>
      </w:r>
      <w:r w:rsidR="00F164CD" w:rsidRPr="006B02FA">
        <w:t>«</w:t>
      </w:r>
      <w:r w:rsidR="00B74B37">
        <w:t>Языки программирования и методы трансляции</w:t>
      </w:r>
      <w:r w:rsidR="00F164CD" w:rsidRPr="006B02FA">
        <w:t>»</w:t>
      </w:r>
    </w:p>
    <w:p w:rsidR="00574AD1" w:rsidRPr="00BE5C8C" w:rsidRDefault="007D437D" w:rsidP="00587377">
      <w:pPr>
        <w:jc w:val="center"/>
        <w:rPr>
          <w:rFonts w:ascii="Calibri Light" w:hAnsi="Calibri Light" w:cs="Arial"/>
          <w:b/>
          <w:smallCaps/>
          <w:sz w:val="32"/>
          <w:szCs w:val="24"/>
        </w:rPr>
      </w:pPr>
      <w:r>
        <w:rPr>
          <w:rFonts w:ascii="Calibri Light" w:hAnsi="Calibri Light" w:cs="Arial"/>
          <w:b/>
          <w:smallCaps/>
          <w:sz w:val="32"/>
          <w:szCs w:val="24"/>
        </w:rPr>
        <w:t>Макросредства</w:t>
      </w:r>
    </w:p>
    <w:p w:rsidR="00741AA0" w:rsidRPr="00D06A8D" w:rsidRDefault="00741AA0" w:rsidP="006B02FA"/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0"/>
        <w:gridCol w:w="1929"/>
        <w:gridCol w:w="2128"/>
        <w:gridCol w:w="1274"/>
        <w:gridCol w:w="1417"/>
      </w:tblGrid>
      <w:tr w:rsidR="00D27AC6" w:rsidRPr="00613AE7" w:rsidTr="00703284">
        <w:trPr>
          <w:trHeight w:hRule="exact" w:val="454"/>
          <w:jc w:val="center"/>
        </w:trPr>
        <w:tc>
          <w:tcPr>
            <w:tcW w:w="1499" w:type="pct"/>
            <w:vMerge w:val="restart"/>
            <w:shd w:val="clear" w:color="auto" w:fill="auto"/>
            <w:vAlign w:val="center"/>
          </w:tcPr>
          <w:p w:rsidR="005D6509" w:rsidRPr="00613AE7" w:rsidRDefault="00B77755" w:rsidP="00F25ED6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439545" cy="1419225"/>
                  <wp:effectExtent l="0" t="0" r="8255" b="9525"/>
                  <wp:docPr id="1" name="Рисунок 1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5D6509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Факультет: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1B23FB" w:rsidRDefault="005D6509" w:rsidP="00B421BB">
            <w:pPr>
              <w:spacing w:after="0" w:line="240" w:lineRule="auto"/>
              <w:contextualSpacing/>
            </w:pPr>
            <w:r w:rsidRPr="001B23FB">
              <w:t>ПМИ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022D6C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F25ED6" w:rsidRDefault="005D6509" w:rsidP="00F25ED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D27AC6" w:rsidRPr="00613AE7" w:rsidTr="00703284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613AE7" w:rsidRDefault="005D6509" w:rsidP="00F25ED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5D6509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Группа: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1B23FB" w:rsidRDefault="00EC3E84" w:rsidP="004A00C9">
            <w:pPr>
              <w:spacing w:after="0" w:line="240" w:lineRule="auto"/>
              <w:contextualSpacing/>
            </w:pPr>
            <w:r>
              <w:t>ПМ</w:t>
            </w:r>
            <w:r w:rsidR="005D6509" w:rsidRPr="00703284">
              <w:t>-</w:t>
            </w:r>
            <w:r>
              <w:t>6</w:t>
            </w:r>
            <w:r w:rsidR="004A00C9">
              <w:t>3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F25ED6" w:rsidRDefault="005D6509" w:rsidP="00EC3E84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9F4DB8" w:rsidRDefault="005D6509" w:rsidP="00F25ED6">
            <w:pPr>
              <w:spacing w:after="0" w:line="240" w:lineRule="auto"/>
              <w:contextualSpacing/>
              <w:rPr>
                <w:highlight w:val="yellow"/>
                <w:lang w:val="en-US"/>
              </w:rPr>
            </w:pPr>
          </w:p>
        </w:tc>
      </w:tr>
      <w:tr w:rsidR="00D27AC6" w:rsidRPr="00613AE7" w:rsidTr="00B74B37">
        <w:trPr>
          <w:trHeight w:hRule="exact" w:val="589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613AE7" w:rsidRDefault="005D6509" w:rsidP="00F25ED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5D6509" w:rsidRDefault="005D6509" w:rsidP="004A00C9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Студент: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E858F1" w:rsidRPr="00B74B37" w:rsidRDefault="004A00C9" w:rsidP="00EC3E84">
            <w:pPr>
              <w:spacing w:after="0" w:line="240" w:lineRule="auto"/>
              <w:contextualSpacing/>
            </w:pPr>
            <w:r w:rsidRPr="004A00C9">
              <w:t>Шепрут И.И.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C04CF2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BB7BC0" w:rsidRDefault="005D6509" w:rsidP="00F25ED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D27AC6" w:rsidRPr="00613AE7" w:rsidTr="00703284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613AE7" w:rsidRDefault="005D6509" w:rsidP="00F25ED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4A00C9" w:rsidRDefault="006A7CAF" w:rsidP="00B421BB">
            <w:pPr>
              <w:spacing w:after="0" w:line="240" w:lineRule="auto"/>
              <w:contextualSpacing/>
              <w:rPr>
                <w:smallCaps/>
              </w:rPr>
            </w:pPr>
            <w:r w:rsidRPr="004A00C9">
              <w:rPr>
                <w:smallCaps/>
              </w:rPr>
              <w:t>Вариант</w:t>
            </w:r>
            <w:r w:rsidR="005D6509" w:rsidRPr="004A00C9">
              <w:rPr>
                <w:smallCaps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4A00C9" w:rsidRDefault="00B74B37" w:rsidP="00B421BB">
            <w:pPr>
              <w:spacing w:after="0" w:line="240" w:lineRule="auto"/>
              <w:contextualSpacing/>
              <w:rPr>
                <w:lang w:val="en-US"/>
              </w:rPr>
            </w:pPr>
            <w:r>
              <w:t>8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022D6C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F25ED6" w:rsidRDefault="005D6509" w:rsidP="00F25ED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D27AC6" w:rsidRPr="00613AE7" w:rsidTr="00B74B37">
        <w:trPr>
          <w:trHeight w:hRule="exact" w:val="634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613AE7" w:rsidRDefault="005D6509" w:rsidP="00F25ED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5D6509" w:rsidRDefault="00B74B37" w:rsidP="00B421BB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Преподаватели</w:t>
            </w:r>
            <w:r w:rsidR="005D6509" w:rsidRPr="005D6509">
              <w:rPr>
                <w:smallCaps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Default="00B74B37" w:rsidP="00B74B37">
            <w:pPr>
              <w:spacing w:after="0" w:line="240" w:lineRule="auto"/>
              <w:contextualSpacing/>
            </w:pPr>
            <w:r>
              <w:t>Еланцева И.Л</w:t>
            </w:r>
            <w:r w:rsidR="00E858F1">
              <w:t>.</w:t>
            </w:r>
            <w:r w:rsidR="006A7CAF" w:rsidRPr="001B23FB">
              <w:t xml:space="preserve"> </w:t>
            </w:r>
          </w:p>
          <w:p w:rsidR="00B74B37" w:rsidRPr="00E858F1" w:rsidRDefault="00B74B37" w:rsidP="00B74B37">
            <w:pPr>
              <w:spacing w:after="0" w:line="240" w:lineRule="auto"/>
              <w:contextualSpacing/>
              <w:rPr>
                <w:highlight w:val="green"/>
              </w:rPr>
            </w:pPr>
            <w:r>
              <w:t>Петров Р.В.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022D6C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E858F1" w:rsidRDefault="005D6509" w:rsidP="00F25ED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</w:tbl>
    <w:p w:rsidR="00A5092C" w:rsidRDefault="00A5092C" w:rsidP="006B02FA"/>
    <w:p w:rsidR="004F34BB" w:rsidRPr="00A5092C" w:rsidRDefault="004F34BB" w:rsidP="006B02FA"/>
    <w:p w:rsidR="004C64BC" w:rsidRPr="001B23FB" w:rsidRDefault="004C64BC" w:rsidP="004C64BC">
      <w:pPr>
        <w:jc w:val="center"/>
        <w:rPr>
          <w:rFonts w:ascii="Calibri Light" w:hAnsi="Calibri Light"/>
          <w:sz w:val="28"/>
          <w:szCs w:val="24"/>
        </w:rPr>
      </w:pPr>
      <w:r w:rsidRPr="001B23FB">
        <w:rPr>
          <w:rFonts w:ascii="Calibri Light" w:hAnsi="Calibri Light"/>
          <w:sz w:val="28"/>
          <w:szCs w:val="24"/>
        </w:rPr>
        <w:t>Новосибирск</w:t>
      </w:r>
    </w:p>
    <w:p w:rsidR="00673984" w:rsidRDefault="0027139D" w:rsidP="004C64BC">
      <w:pPr>
        <w:jc w:val="center"/>
        <w:rPr>
          <w:rFonts w:ascii="Calibri Light" w:hAnsi="Calibri Light"/>
          <w:sz w:val="28"/>
          <w:szCs w:val="24"/>
        </w:rPr>
      </w:pPr>
      <w:r w:rsidRPr="001B23FB">
        <w:rPr>
          <w:rFonts w:ascii="Calibri Light" w:hAnsi="Calibri Light"/>
          <w:sz w:val="28"/>
          <w:szCs w:val="24"/>
        </w:rPr>
        <w:fldChar w:fldCharType="begin"/>
      </w:r>
      <w:r w:rsidR="004C64BC" w:rsidRPr="001B23FB">
        <w:rPr>
          <w:rFonts w:ascii="Calibri Light" w:hAnsi="Calibri Light"/>
          <w:sz w:val="28"/>
          <w:szCs w:val="24"/>
        </w:rPr>
        <w:instrText xml:space="preserve"> DATE  \@ "yyyy"  \* MERGEFORMAT </w:instrText>
      </w:r>
      <w:r w:rsidRPr="001B23FB">
        <w:rPr>
          <w:rFonts w:ascii="Calibri Light" w:hAnsi="Calibri Light"/>
          <w:sz w:val="28"/>
          <w:szCs w:val="24"/>
        </w:rPr>
        <w:fldChar w:fldCharType="separate"/>
      </w:r>
      <w:r w:rsidR="005D34FD">
        <w:rPr>
          <w:rFonts w:ascii="Calibri Light" w:hAnsi="Calibri Light"/>
          <w:noProof/>
          <w:sz w:val="28"/>
          <w:szCs w:val="24"/>
        </w:rPr>
        <w:t>2018</w:t>
      </w:r>
      <w:r w:rsidRPr="001B23FB">
        <w:rPr>
          <w:rFonts w:ascii="Calibri Light" w:hAnsi="Calibri Light"/>
          <w:sz w:val="28"/>
          <w:szCs w:val="24"/>
        </w:rPr>
        <w:fldChar w:fldCharType="end"/>
      </w:r>
    </w:p>
    <w:p w:rsidR="003D0539" w:rsidRPr="007D1506" w:rsidRDefault="0031674C" w:rsidP="007D1506">
      <w:pPr>
        <w:pStyle w:val="af1"/>
        <w:numPr>
          <w:ilvl w:val="0"/>
          <w:numId w:val="7"/>
        </w:numPr>
        <w:rPr>
          <w:rFonts w:ascii="Calibri Light" w:hAnsi="Calibri Light"/>
          <w:sz w:val="36"/>
          <w:szCs w:val="24"/>
          <w:u w:val="single"/>
        </w:rPr>
      </w:pPr>
      <w:r w:rsidRPr="007D1506">
        <w:rPr>
          <w:rFonts w:ascii="Calibri Light" w:hAnsi="Calibri Light"/>
          <w:sz w:val="36"/>
          <w:szCs w:val="24"/>
          <w:u w:val="single"/>
        </w:rPr>
        <w:lastRenderedPageBreak/>
        <w:t>Задание</w:t>
      </w:r>
    </w:p>
    <w:p w:rsidR="005C400B" w:rsidRDefault="007D437D" w:rsidP="00BE5C8C">
      <w:pPr>
        <w:pStyle w:val="af1"/>
        <w:numPr>
          <w:ilvl w:val="0"/>
          <w:numId w:val="15"/>
        </w:numPr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sz w:val="28"/>
          <w:szCs w:val="24"/>
        </w:rPr>
        <w:t>Изучить макросредства языка Ассемблера и приобрести пракитческие навыки работы с ними.</w:t>
      </w:r>
    </w:p>
    <w:p w:rsidR="007D437D" w:rsidRPr="00BE5C8C" w:rsidRDefault="007D437D" w:rsidP="00BE5C8C">
      <w:pPr>
        <w:pStyle w:val="af1"/>
        <w:numPr>
          <w:ilvl w:val="0"/>
          <w:numId w:val="15"/>
        </w:numPr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sz w:val="28"/>
          <w:szCs w:val="24"/>
        </w:rPr>
        <w:t>Задана строка, состоящая из слов. Словом считаемтся последовательность символов между пробелами. В исходной ст</w:t>
      </w:r>
      <w:r w:rsidR="00A409EA">
        <w:rPr>
          <w:rFonts w:ascii="Calibri Light" w:hAnsi="Calibri Light"/>
          <w:sz w:val="28"/>
          <w:szCs w:val="24"/>
        </w:rPr>
        <w:t>роке оставить между словами толь</w:t>
      </w:r>
      <w:bookmarkStart w:id="0" w:name="_GoBack"/>
      <w:bookmarkEnd w:id="0"/>
      <w:r>
        <w:rPr>
          <w:rFonts w:ascii="Calibri Light" w:hAnsi="Calibri Light"/>
          <w:sz w:val="28"/>
          <w:szCs w:val="24"/>
        </w:rPr>
        <w:t>ко по одному пробелу. Макрокоманда должна обрабатывать одно слово исходного текста.</w:t>
      </w:r>
    </w:p>
    <w:tbl>
      <w:tblPr>
        <w:tblW w:w="10238" w:type="dxa"/>
        <w:tblLook w:val="04A0" w:firstRow="1" w:lastRow="0" w:firstColumn="1" w:lastColumn="0" w:noHBand="0" w:noVBand="1"/>
      </w:tblPr>
      <w:tblGrid>
        <w:gridCol w:w="10002"/>
        <w:gridCol w:w="236"/>
      </w:tblGrid>
      <w:tr w:rsidR="007D1506" w:rsidTr="00372FA1">
        <w:tc>
          <w:tcPr>
            <w:tcW w:w="10002" w:type="dxa"/>
          </w:tcPr>
          <w:p w:rsidR="007D1506" w:rsidRPr="00433311" w:rsidRDefault="00372FA1" w:rsidP="00433311">
            <w:pPr>
              <w:pStyle w:val="af1"/>
              <w:numPr>
                <w:ilvl w:val="0"/>
                <w:numId w:val="7"/>
              </w:numPr>
              <w:rPr>
                <w:rFonts w:ascii="Calibri Light" w:hAnsi="Calibri Light"/>
                <w:sz w:val="36"/>
                <w:szCs w:val="24"/>
                <w:u w:val="single"/>
              </w:rPr>
            </w:pPr>
            <w:r>
              <w:rPr>
                <w:rFonts w:ascii="Calibri Light" w:hAnsi="Calibri Light"/>
                <w:sz w:val="36"/>
                <w:szCs w:val="24"/>
                <w:u w:val="single"/>
              </w:rPr>
              <w:t>Т</w:t>
            </w:r>
            <w:r w:rsidR="001E19BE">
              <w:rPr>
                <w:rFonts w:ascii="Calibri Light" w:hAnsi="Calibri Light"/>
                <w:sz w:val="36"/>
                <w:szCs w:val="24"/>
                <w:u w:val="single"/>
              </w:rPr>
              <w:t>екст программы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786"/>
            </w:tblGrid>
            <w:tr w:rsidR="001E19BE" w:rsidRPr="005D34FD" w:rsidTr="00372FA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786" w:type="dxa"/>
                  <w:tcBorders>
                    <w:bottom w:val="single" w:sz="4" w:space="0" w:color="FFFFFF" w:themeColor="background1"/>
                  </w:tcBorders>
                  <w:shd w:val="clear" w:color="auto" w:fill="F2F2F2" w:themeFill="background1" w:themeFillShade="F2"/>
                </w:tcPr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eastAsia="ru-RU"/>
                    </w:rPr>
                    <w:t>.386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eastAsia="ru-RU"/>
                    </w:rPr>
                    <w:t>.MODEL FLAT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eastAsia="ru-RU"/>
                    </w:rPr>
                  </w:pP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eastAsia="ru-RU"/>
                    </w:rPr>
                    <w:t>.CODE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eastAsia="ru-RU"/>
                    </w:rPr>
                  </w:pP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>process_word MACRO from, to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>LOCAL start_cycle_1, end_cycle_1, start_cycle_2, end_cycle_2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</w: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eastAsia="ru-RU"/>
                    </w:rPr>
                    <w:t>; Переписываем слово до тех пор, пока не встретим пробел, либо конец строки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eastAsia="ru-RU"/>
                    </w:rPr>
                    <w:tab/>
                  </w: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>start_cycle_1: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>CMP byte ptr [from], 32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>JE end_cycle_1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>CMP byte ptr [from], 0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>JE end_cycle_1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</w: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>MOV AH, byte ptr [from]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</w: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>MOV byte ptr [to], AH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</w: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>INC from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</w: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>INC to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</w: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>JMP start_cycle_1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>end_cycle_1: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 xml:space="preserve">; </w:t>
                  </w: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eastAsia="ru-RU"/>
                    </w:rPr>
                    <w:t>Записываем</w:t>
                  </w: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 xml:space="preserve"> </w:t>
                  </w: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eastAsia="ru-RU"/>
                    </w:rPr>
                    <w:t>пробел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>MOV byte ptr [to], 32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>INC to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</w: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eastAsia="ru-RU"/>
                    </w:rPr>
                    <w:t>; Проходим лишние пробелы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eastAsia="ru-RU"/>
                    </w:rPr>
                    <w:tab/>
                    <w:t>start_cycle_2: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eastAsia="ru-RU"/>
                    </w:rPr>
                    <w:tab/>
                  </w: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>CMP byte ptr [from], 32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>JNE end_cycle_2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>CMP byte ptr [from], 0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>JE end_cycle_2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</w: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>INC from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</w: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>JMP start_cycle_2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>end_cycle_2: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>ENDM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>@delete_extra_spaces@8 PROC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>PUSH EBP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>; ECX - str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>; EDX - result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</w: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eastAsia="ru-RU"/>
                    </w:rPr>
                    <w:t>; Костыль, на случай, если входная строка пустая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eastAsia="ru-RU"/>
                    </w:rPr>
                    <w:tab/>
                    <w:t>MOV byte ptr [EDX], 0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eastAsia="ru-RU"/>
                    </w:rPr>
                  </w:pP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eastAsia="ru-RU"/>
                    </w:rPr>
                    <w:tab/>
                    <w:t>; Не учитываем первые пробелы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eastAsia="ru-RU"/>
                    </w:rPr>
                    <w:tab/>
                  </w: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>start_cycle_1: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>CMP byte ptr [ECX], 32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>JNE end_cycle_1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>CMP byte ptr [ECX], 0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>JE end_cycle_1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lastRenderedPageBreak/>
                    <w:tab/>
                  </w: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>INC ECX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</w: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>JMP start_cycle_1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</w: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eastAsia="ru-RU"/>
                    </w:rPr>
                    <w:t>end_cycle_1: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eastAsia="ru-RU"/>
                    </w:rPr>
                  </w:pP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eastAsia="ru-RU"/>
                    </w:rPr>
                    <w:tab/>
                    <w:t>; Обрабатываем каждое слово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eastAsia="ru-RU"/>
                    </w:rPr>
                    <w:tab/>
                    <w:t>start_cycle: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eastAsia="ru-RU"/>
                    </w:rPr>
                    <w:tab/>
                  </w: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>CMP byte ptr [ECX], 0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>JE end_cycle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</w: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>process_word ECX, EDX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</w: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>JMP start_cycle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</w: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eastAsia="ru-RU"/>
                    </w:rPr>
                    <w:t>end_cycle: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eastAsia="ru-RU"/>
                    </w:rPr>
                  </w:pP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eastAsia="ru-RU"/>
                    </w:rPr>
                    <w:tab/>
                    <w:t>; Удалем последний пробел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eastAsia="ru-RU"/>
                    </w:rPr>
                    <w:tab/>
                    <w:t>CMP byte ptr [EDX], 0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eastAsia="ru-RU"/>
                    </w:rPr>
                    <w:tab/>
                  </w: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>JE not_delete_space_1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</w: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>DEC EDX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</w: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>CMP byte ptr [EDX], 32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</w: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>JE not_delete_space_2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</w: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</w: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>INC EDX</w:t>
                  </w: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</w: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>not_delete_space_2: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>not_delete_space_1: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>MOV byte ptr [EDX], 0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>POP EBP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>RET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  <w:t>@delete_extra_spaces@8 ENDP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val="en-US" w:eastAsia="ru-RU"/>
                    </w:rPr>
                  </w:pPr>
                </w:p>
                <w:p w:rsidR="001E19BE" w:rsidRPr="005D34FD" w:rsidRDefault="005D34FD" w:rsidP="005D34FD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5D34FD">
                    <w:rPr>
                      <w:rFonts w:cs="Consolas"/>
                      <w:b w:val="0"/>
                      <w:color w:val="000000"/>
                      <w:sz w:val="19"/>
                      <w:szCs w:val="19"/>
                      <w:lang w:eastAsia="ru-RU"/>
                    </w:rPr>
                    <w:t>END</w:t>
                  </w:r>
                </w:p>
              </w:tc>
            </w:tr>
            <w:tr w:rsidR="00372FA1" w:rsidRPr="005D34FD" w:rsidTr="00372FA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786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</w:tcBorders>
                  <w:shd w:val="clear" w:color="auto" w:fill="FFFFFF" w:themeFill="background1"/>
                </w:tcPr>
                <w:p w:rsidR="00372FA1" w:rsidRPr="005D34FD" w:rsidRDefault="00372FA1" w:rsidP="00372FA1">
                  <w:pPr>
                    <w:spacing w:after="0" w:line="240" w:lineRule="auto"/>
                    <w:rPr>
                      <w:rFonts w:cs="Consolas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7F21E1" w:rsidRPr="005D34FD" w:rsidTr="00372FA1">
              <w:trPr>
                <w:trHeight w:val="452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786" w:type="dxa"/>
                  <w:tcBorders>
                    <w:top w:val="single" w:sz="4" w:space="0" w:color="FFFFFF" w:themeColor="background1"/>
                  </w:tcBorders>
                  <w:shd w:val="clear" w:color="auto" w:fill="F2F2F2" w:themeFill="background1" w:themeFillShade="F2"/>
                </w:tcPr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color w:val="808080"/>
                      <w:sz w:val="19"/>
                      <w:szCs w:val="19"/>
                      <w:lang w:val="en-US" w:eastAsia="ru-RU"/>
                    </w:rPr>
                    <w:t>#include</w:t>
                  </w:r>
                  <w:r w:rsidRPr="005D34FD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</w:t>
                  </w:r>
                  <w:r w:rsidRPr="005D34FD">
                    <w:rPr>
                      <w:rFonts w:cs="Consolas"/>
                      <w:color w:val="A31515"/>
                      <w:sz w:val="19"/>
                      <w:szCs w:val="19"/>
                      <w:lang w:val="en-US" w:eastAsia="ru-RU"/>
                    </w:rPr>
                    <w:t>&lt;cstdlib&gt;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color w:val="808080"/>
                      <w:sz w:val="19"/>
                      <w:szCs w:val="19"/>
                      <w:lang w:val="en-US" w:eastAsia="ru-RU"/>
                    </w:rPr>
                    <w:t>#include</w:t>
                  </w:r>
                  <w:r w:rsidRPr="005D34FD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</w:t>
                  </w:r>
                  <w:r w:rsidRPr="005D34FD">
                    <w:rPr>
                      <w:rFonts w:cs="Consolas"/>
                      <w:color w:val="A31515"/>
                      <w:sz w:val="19"/>
                      <w:szCs w:val="19"/>
                      <w:lang w:val="en-US" w:eastAsia="ru-RU"/>
                    </w:rPr>
                    <w:t>&lt;iostream&gt;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color w:val="808080"/>
                      <w:sz w:val="19"/>
                      <w:szCs w:val="19"/>
                      <w:lang w:val="en-US" w:eastAsia="ru-RU"/>
                    </w:rPr>
                    <w:t>#include</w:t>
                  </w:r>
                  <w:r w:rsidRPr="005D34FD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</w:t>
                  </w:r>
                  <w:r w:rsidRPr="005D34FD">
                    <w:rPr>
                      <w:rFonts w:cs="Consolas"/>
                      <w:color w:val="A31515"/>
                      <w:sz w:val="19"/>
                      <w:szCs w:val="19"/>
                      <w:lang w:val="en-US" w:eastAsia="ru-RU"/>
                    </w:rPr>
                    <w:t>&lt;iomanip&gt;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color w:val="808080"/>
                      <w:sz w:val="19"/>
                      <w:szCs w:val="19"/>
                      <w:lang w:val="en-US" w:eastAsia="ru-RU"/>
                    </w:rPr>
                    <w:t>#include</w:t>
                  </w:r>
                  <w:r w:rsidRPr="005D34FD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</w:t>
                  </w:r>
                  <w:r w:rsidRPr="005D34FD">
                    <w:rPr>
                      <w:rFonts w:cs="Consolas"/>
                      <w:color w:val="A31515"/>
                      <w:sz w:val="19"/>
                      <w:szCs w:val="19"/>
                      <w:lang w:val="en-US" w:eastAsia="ru-RU"/>
                    </w:rPr>
                    <w:t>&lt;string&gt;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</w:pP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color w:val="0000FF"/>
                      <w:sz w:val="19"/>
                      <w:szCs w:val="19"/>
                      <w:lang w:val="en-US" w:eastAsia="ru-RU"/>
                    </w:rPr>
                    <w:t>extern</w:t>
                  </w:r>
                  <w:r w:rsidRPr="005D34FD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</w:t>
                  </w:r>
                  <w:r w:rsidRPr="005D34FD">
                    <w:rPr>
                      <w:rFonts w:cs="Consolas"/>
                      <w:color w:val="A31515"/>
                      <w:sz w:val="19"/>
                      <w:szCs w:val="19"/>
                      <w:lang w:val="en-US" w:eastAsia="ru-RU"/>
                    </w:rPr>
                    <w:t>"C"</w:t>
                  </w:r>
                  <w:r w:rsidRPr="005D34FD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</w:t>
                  </w:r>
                  <w:r w:rsidRPr="005D34FD">
                    <w:rPr>
                      <w:rFonts w:cs="Consolas"/>
                      <w:color w:val="0000FF"/>
                      <w:sz w:val="19"/>
                      <w:szCs w:val="19"/>
                      <w:lang w:val="en-US" w:eastAsia="ru-RU"/>
                    </w:rPr>
                    <w:t>void</w:t>
                  </w:r>
                  <w:r w:rsidRPr="005D34FD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</w:t>
                  </w:r>
                  <w:r w:rsidRPr="005D34FD">
                    <w:rPr>
                      <w:rFonts w:cs="Consolas"/>
                      <w:color w:val="0000FF"/>
                      <w:sz w:val="19"/>
                      <w:szCs w:val="19"/>
                      <w:lang w:val="en-US" w:eastAsia="ru-RU"/>
                    </w:rPr>
                    <w:t>__fastcall</w:t>
                  </w:r>
                  <w:r w:rsidRPr="005D34FD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delete_extra_spaces(</w:t>
                  </w:r>
                  <w:r w:rsidRPr="005D34FD">
                    <w:rPr>
                      <w:rFonts w:cs="Consolas"/>
                      <w:color w:val="0000FF"/>
                      <w:sz w:val="19"/>
                      <w:szCs w:val="19"/>
                      <w:lang w:val="en-US" w:eastAsia="ru-RU"/>
                    </w:rPr>
                    <w:t>const</w:t>
                  </w:r>
                  <w:r w:rsidRPr="005D34FD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</w:t>
                  </w:r>
                  <w:r w:rsidRPr="005D34FD">
                    <w:rPr>
                      <w:rFonts w:cs="Consolas"/>
                      <w:color w:val="0000FF"/>
                      <w:sz w:val="19"/>
                      <w:szCs w:val="19"/>
                      <w:lang w:val="en-US" w:eastAsia="ru-RU"/>
                    </w:rPr>
                    <w:t>char</w:t>
                  </w:r>
                  <w:r w:rsidRPr="005D34FD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* </w:t>
                  </w:r>
                  <w:r w:rsidRPr="005D34FD">
                    <w:rPr>
                      <w:rFonts w:cs="Consolas"/>
                      <w:color w:val="808080"/>
                      <w:sz w:val="19"/>
                      <w:szCs w:val="19"/>
                      <w:lang w:val="en-US" w:eastAsia="ru-RU"/>
                    </w:rPr>
                    <w:t>str</w:t>
                  </w:r>
                  <w:r w:rsidRPr="005D34FD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, </w:t>
                  </w:r>
                  <w:r w:rsidRPr="005D34FD">
                    <w:rPr>
                      <w:rFonts w:cs="Consolas"/>
                      <w:color w:val="0000FF"/>
                      <w:sz w:val="19"/>
                      <w:szCs w:val="19"/>
                      <w:lang w:val="en-US" w:eastAsia="ru-RU"/>
                    </w:rPr>
                    <w:t>char</w:t>
                  </w:r>
                  <w:r w:rsidRPr="005D34FD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* </w:t>
                  </w:r>
                  <w:r w:rsidRPr="005D34FD">
                    <w:rPr>
                      <w:rFonts w:cs="Consolas"/>
                      <w:color w:val="808080"/>
                      <w:sz w:val="19"/>
                      <w:szCs w:val="19"/>
                      <w:lang w:val="en-US" w:eastAsia="ru-RU"/>
                    </w:rPr>
                    <w:t>result</w:t>
                  </w:r>
                  <w:r w:rsidRPr="005D34FD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>);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</w:pP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color w:val="0000FF"/>
                      <w:sz w:val="19"/>
                      <w:szCs w:val="19"/>
                      <w:lang w:val="en-US" w:eastAsia="ru-RU"/>
                    </w:rPr>
                    <w:t>int</w:t>
                  </w:r>
                  <w:r w:rsidRPr="005D34FD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main() {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>std::</w:t>
                  </w:r>
                  <w:r w:rsidRPr="005D34FD">
                    <w:rPr>
                      <w:rFonts w:cs="Consolas"/>
                      <w:color w:val="2B91AF"/>
                      <w:sz w:val="19"/>
                      <w:szCs w:val="19"/>
                      <w:lang w:val="en-US" w:eastAsia="ru-RU"/>
                    </w:rPr>
                    <w:t>string</w:t>
                  </w:r>
                  <w:r w:rsidRPr="005D34FD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str;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 xml:space="preserve">std::cout </w:t>
                  </w:r>
                  <w:r w:rsidRPr="005D34FD">
                    <w:rPr>
                      <w:rFonts w:cs="Consolas"/>
                      <w:color w:val="008080"/>
                      <w:sz w:val="19"/>
                      <w:szCs w:val="19"/>
                      <w:lang w:val="en-US" w:eastAsia="ru-RU"/>
                    </w:rPr>
                    <w:t>&lt;&lt;</w:t>
                  </w:r>
                  <w:r w:rsidRPr="005D34FD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</w:t>
                  </w:r>
                  <w:r w:rsidRPr="005D34FD">
                    <w:rPr>
                      <w:rFonts w:cs="Consolas"/>
                      <w:color w:val="A31515"/>
                      <w:sz w:val="19"/>
                      <w:szCs w:val="19"/>
                      <w:lang w:val="en-US" w:eastAsia="ru-RU"/>
                    </w:rPr>
                    <w:t>"This program delete extra spaces."</w:t>
                  </w:r>
                  <w:r w:rsidRPr="005D34FD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</w:t>
                  </w:r>
                  <w:r w:rsidRPr="005D34FD">
                    <w:rPr>
                      <w:rFonts w:cs="Consolas"/>
                      <w:color w:val="008080"/>
                      <w:sz w:val="19"/>
                      <w:szCs w:val="19"/>
                      <w:lang w:val="en-US" w:eastAsia="ru-RU"/>
                    </w:rPr>
                    <w:t>&lt;&lt;</w:t>
                  </w:r>
                  <w:r w:rsidRPr="005D34FD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std::endl;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 xml:space="preserve">std::cout </w:t>
                  </w:r>
                  <w:r w:rsidRPr="005D34FD">
                    <w:rPr>
                      <w:rFonts w:cs="Consolas"/>
                      <w:color w:val="008080"/>
                      <w:sz w:val="19"/>
                      <w:szCs w:val="19"/>
                      <w:lang w:val="en-US" w:eastAsia="ru-RU"/>
                    </w:rPr>
                    <w:t>&lt;&lt;</w:t>
                  </w:r>
                  <w:r w:rsidRPr="005D34FD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</w:t>
                  </w:r>
                  <w:r w:rsidRPr="005D34FD">
                    <w:rPr>
                      <w:rFonts w:cs="Consolas"/>
                      <w:color w:val="A31515"/>
                      <w:sz w:val="19"/>
                      <w:szCs w:val="19"/>
                      <w:lang w:val="en-US" w:eastAsia="ru-RU"/>
                    </w:rPr>
                    <w:t>"Enter line of text: "</w:t>
                  </w:r>
                  <w:r w:rsidRPr="005D34FD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>;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>std::getline(std::cin, str);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</w:pP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ab/>
                  </w:r>
                  <w:r w:rsidRPr="005D34FD">
                    <w:rPr>
                      <w:rFonts w:cs="Consolas"/>
                      <w:color w:val="0000FF"/>
                      <w:sz w:val="19"/>
                      <w:szCs w:val="19"/>
                      <w:lang w:val="en-US" w:eastAsia="ru-RU"/>
                    </w:rPr>
                    <w:t>char</w:t>
                  </w:r>
                  <w:r w:rsidRPr="005D34FD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result[5000];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>delete_extra_spaces(str.c_str(), result);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</w:pP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5D34FD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 xml:space="preserve">std::cout </w:t>
                  </w:r>
                  <w:r w:rsidRPr="005D34FD">
                    <w:rPr>
                      <w:rFonts w:cs="Consolas"/>
                      <w:color w:val="008080"/>
                      <w:sz w:val="19"/>
                      <w:szCs w:val="19"/>
                      <w:lang w:val="en-US" w:eastAsia="ru-RU"/>
                    </w:rPr>
                    <w:t>&lt;&lt;</w:t>
                  </w:r>
                  <w:r w:rsidRPr="005D34FD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</w:t>
                  </w:r>
                  <w:r w:rsidRPr="005D34FD">
                    <w:rPr>
                      <w:rFonts w:cs="Consolas"/>
                      <w:color w:val="A31515"/>
                      <w:sz w:val="19"/>
                      <w:szCs w:val="19"/>
                      <w:lang w:val="en-US" w:eastAsia="ru-RU"/>
                    </w:rPr>
                    <w:t>"Result: \""</w:t>
                  </w:r>
                  <w:r w:rsidRPr="005D34FD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</w:t>
                  </w:r>
                  <w:r w:rsidRPr="005D34FD">
                    <w:rPr>
                      <w:rFonts w:cs="Consolas"/>
                      <w:color w:val="008080"/>
                      <w:sz w:val="19"/>
                      <w:szCs w:val="19"/>
                      <w:lang w:val="en-US" w:eastAsia="ru-RU"/>
                    </w:rPr>
                    <w:t>&lt;&lt;</w:t>
                  </w:r>
                  <w:r w:rsidRPr="005D34FD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std::</w:t>
                  </w:r>
                  <w:r w:rsidRPr="005D34FD">
                    <w:rPr>
                      <w:rFonts w:cs="Consolas"/>
                      <w:color w:val="2B91AF"/>
                      <w:sz w:val="19"/>
                      <w:szCs w:val="19"/>
                      <w:lang w:val="en-US" w:eastAsia="ru-RU"/>
                    </w:rPr>
                    <w:t>string</w:t>
                  </w:r>
                  <w:r w:rsidRPr="005D34FD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(result) </w:t>
                  </w:r>
                  <w:r w:rsidRPr="005D34FD">
                    <w:rPr>
                      <w:rFonts w:cs="Consolas"/>
                      <w:color w:val="008080"/>
                      <w:sz w:val="19"/>
                      <w:szCs w:val="19"/>
                      <w:lang w:val="en-US" w:eastAsia="ru-RU"/>
                    </w:rPr>
                    <w:t>&lt;&lt;</w:t>
                  </w:r>
                  <w:r w:rsidRPr="005D34FD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</w:t>
                  </w:r>
                  <w:r w:rsidRPr="005D34FD">
                    <w:rPr>
                      <w:rFonts w:cs="Consolas"/>
                      <w:color w:val="A31515"/>
                      <w:sz w:val="19"/>
                      <w:szCs w:val="19"/>
                      <w:lang w:val="en-US" w:eastAsia="ru-RU"/>
                    </w:rPr>
                    <w:t>"\""</w:t>
                  </w:r>
                  <w:r w:rsidRPr="005D34FD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</w:t>
                  </w:r>
                  <w:r w:rsidRPr="005D34FD">
                    <w:rPr>
                      <w:rFonts w:cs="Consolas"/>
                      <w:color w:val="008080"/>
                      <w:sz w:val="19"/>
                      <w:szCs w:val="19"/>
                      <w:lang w:val="en-US" w:eastAsia="ru-RU"/>
                    </w:rPr>
                    <w:t>&lt;&lt;</w:t>
                  </w:r>
                  <w:r w:rsidRPr="005D34FD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std::endl;</w:t>
                  </w:r>
                </w:p>
                <w:p w:rsidR="005D34FD" w:rsidRP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</w:pPr>
                </w:p>
                <w:p w:rsidR="005D34FD" w:rsidRDefault="005D34FD" w:rsidP="005D34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eastAsia="ru-RU"/>
                    </w:rPr>
                  </w:pPr>
                  <w:r w:rsidRPr="005D34FD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ab/>
                  </w:r>
                  <w:r>
                    <w:rPr>
                      <w:rFonts w:cs="Consolas"/>
                      <w:color w:val="000000"/>
                      <w:sz w:val="19"/>
                      <w:szCs w:val="19"/>
                      <w:lang w:eastAsia="ru-RU"/>
                    </w:rPr>
                    <w:t>std::system(</w:t>
                  </w:r>
                  <w:r>
                    <w:rPr>
                      <w:rFonts w:cs="Consolas"/>
                      <w:color w:val="A31515"/>
                      <w:sz w:val="19"/>
                      <w:szCs w:val="19"/>
                      <w:lang w:eastAsia="ru-RU"/>
                    </w:rPr>
                    <w:t>"pause"</w:t>
                  </w:r>
                  <w:r>
                    <w:rPr>
                      <w:rFonts w:cs="Consolas"/>
                      <w:color w:val="000000"/>
                      <w:sz w:val="19"/>
                      <w:szCs w:val="19"/>
                      <w:lang w:eastAsia="ru-RU"/>
                    </w:rPr>
                    <w:t>);</w:t>
                  </w:r>
                </w:p>
                <w:p w:rsidR="007F21E1" w:rsidRPr="005D34FD" w:rsidRDefault="005D34FD" w:rsidP="005D34FD">
                  <w:pPr>
                    <w:spacing w:after="0" w:line="240" w:lineRule="auto"/>
                    <w:rPr>
                      <w:rFonts w:cs="Consolas"/>
                      <w:color w:val="auto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onsolas"/>
                      <w:color w:val="000000"/>
                      <w:sz w:val="19"/>
                      <w:szCs w:val="19"/>
                      <w:lang w:eastAsia="ru-RU"/>
                    </w:rPr>
                    <w:t>}</w:t>
                  </w:r>
                </w:p>
              </w:tc>
            </w:tr>
          </w:tbl>
          <w:p w:rsidR="00433311" w:rsidRPr="00433311" w:rsidRDefault="005551C2" w:rsidP="005551C2">
            <w:pPr>
              <w:pStyle w:val="af1"/>
              <w:numPr>
                <w:ilvl w:val="0"/>
                <w:numId w:val="7"/>
              </w:numPr>
              <w:rPr>
                <w:rFonts w:ascii="Calibri Light" w:hAnsi="Calibri Light"/>
                <w:sz w:val="32"/>
                <w:szCs w:val="24"/>
                <w:u w:val="single"/>
              </w:rPr>
            </w:pPr>
            <w:r>
              <w:rPr>
                <w:rFonts w:ascii="Calibri Light" w:hAnsi="Calibri Light"/>
                <w:sz w:val="32"/>
                <w:szCs w:val="24"/>
                <w:u w:val="single"/>
              </w:rPr>
              <w:t>Тестирование</w:t>
            </w:r>
          </w:p>
        </w:tc>
        <w:tc>
          <w:tcPr>
            <w:tcW w:w="236" w:type="dxa"/>
          </w:tcPr>
          <w:p w:rsidR="007D1506" w:rsidRDefault="007D1506" w:rsidP="00C341F3">
            <w:pPr>
              <w:rPr>
                <w:rFonts w:ascii="Calibri Light" w:hAnsi="Calibri Light"/>
                <w:sz w:val="32"/>
                <w:szCs w:val="24"/>
              </w:rPr>
            </w:pPr>
          </w:p>
        </w:tc>
      </w:tr>
    </w:tbl>
    <w:tbl>
      <w:tblPr>
        <w:tblStyle w:val="a3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92"/>
        <w:gridCol w:w="4748"/>
        <w:gridCol w:w="4749"/>
      </w:tblGrid>
      <w:tr w:rsidR="007D437D" w:rsidTr="005D3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shd w:val="clear" w:color="auto" w:fill="FFFFFF" w:themeFill="background1"/>
          </w:tcPr>
          <w:p w:rsidR="007D437D" w:rsidRPr="005D34FD" w:rsidRDefault="007D437D" w:rsidP="000E63AA">
            <w:pPr>
              <w:spacing w:after="0" w:line="240" w:lineRule="auto"/>
              <w:rPr>
                <w:rFonts w:cs="Consolas"/>
                <w:color w:val="auto"/>
                <w:sz w:val="20"/>
                <w:szCs w:val="20"/>
              </w:rPr>
            </w:pPr>
            <w:r w:rsidRPr="005D34FD">
              <w:rPr>
                <w:rFonts w:cs="Consolas"/>
                <w:color w:val="auto"/>
                <w:sz w:val="20"/>
                <w:szCs w:val="20"/>
              </w:rPr>
              <w:lastRenderedPageBreak/>
              <w:t>№</w:t>
            </w:r>
          </w:p>
        </w:tc>
        <w:tc>
          <w:tcPr>
            <w:tcW w:w="4748" w:type="dxa"/>
            <w:shd w:val="clear" w:color="auto" w:fill="FFFFFF" w:themeFill="background1"/>
          </w:tcPr>
          <w:p w:rsidR="007D437D" w:rsidRPr="005D34FD" w:rsidRDefault="007D437D" w:rsidP="000E63A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color w:val="auto"/>
                <w:sz w:val="20"/>
                <w:szCs w:val="20"/>
              </w:rPr>
            </w:pPr>
            <w:r w:rsidRPr="005D34FD">
              <w:rPr>
                <w:rFonts w:cs="Consolas"/>
                <w:color w:val="auto"/>
                <w:sz w:val="20"/>
                <w:szCs w:val="20"/>
              </w:rPr>
              <w:t>Ввод</w:t>
            </w:r>
          </w:p>
        </w:tc>
        <w:tc>
          <w:tcPr>
            <w:tcW w:w="4749" w:type="dxa"/>
            <w:shd w:val="clear" w:color="auto" w:fill="FFFFFF" w:themeFill="background1"/>
          </w:tcPr>
          <w:p w:rsidR="007D437D" w:rsidRPr="005D34FD" w:rsidRDefault="007D437D" w:rsidP="000E63A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color w:val="auto"/>
                <w:sz w:val="20"/>
                <w:szCs w:val="20"/>
              </w:rPr>
            </w:pPr>
            <w:r w:rsidRPr="005D34FD">
              <w:rPr>
                <w:rFonts w:cs="Consolas"/>
                <w:color w:val="auto"/>
                <w:sz w:val="20"/>
                <w:szCs w:val="20"/>
              </w:rPr>
              <w:t>Вывод</w:t>
            </w:r>
          </w:p>
        </w:tc>
      </w:tr>
      <w:tr w:rsidR="007D437D" w:rsidRPr="005D34FD" w:rsidTr="005D3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shd w:val="clear" w:color="auto" w:fill="FFFFFF" w:themeFill="background1"/>
          </w:tcPr>
          <w:p w:rsidR="007D437D" w:rsidRPr="005D34FD" w:rsidRDefault="007D437D" w:rsidP="000E63AA">
            <w:pPr>
              <w:spacing w:after="0" w:line="240" w:lineRule="auto"/>
              <w:rPr>
                <w:rFonts w:cs="Consolas"/>
                <w:color w:val="auto"/>
                <w:sz w:val="20"/>
                <w:szCs w:val="20"/>
                <w:lang w:val="en-US"/>
              </w:rPr>
            </w:pPr>
            <w:r w:rsidRPr="005D34FD">
              <w:rPr>
                <w:rFonts w:cs="Consolas"/>
                <w:color w:val="auto"/>
                <w:sz w:val="20"/>
                <w:szCs w:val="20"/>
                <w:lang w:val="en-US"/>
              </w:rPr>
              <w:t>1</w:t>
            </w:r>
          </w:p>
        </w:tc>
        <w:tc>
          <w:tcPr>
            <w:tcW w:w="4748" w:type="dxa"/>
            <w:shd w:val="clear" w:color="auto" w:fill="FFFFFF" w:themeFill="background1"/>
          </w:tcPr>
          <w:p w:rsidR="007D437D" w:rsidRPr="005D34FD" w:rsidRDefault="007D437D" w:rsidP="000E63A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color w:val="auto"/>
                <w:sz w:val="20"/>
                <w:szCs w:val="20"/>
                <w:lang w:val="en-US"/>
              </w:rPr>
            </w:pPr>
            <w:r w:rsidRPr="005D34FD">
              <w:rPr>
                <w:rFonts w:cs="Consolas"/>
                <w:color w:val="auto"/>
                <w:sz w:val="20"/>
                <w:szCs w:val="20"/>
                <w:lang w:val="en-US"/>
              </w:rPr>
              <w:t>"hello         world and then  b"</w:t>
            </w:r>
          </w:p>
        </w:tc>
        <w:tc>
          <w:tcPr>
            <w:tcW w:w="4749" w:type="dxa"/>
            <w:shd w:val="clear" w:color="auto" w:fill="FFFFFF" w:themeFill="background1"/>
          </w:tcPr>
          <w:p w:rsidR="007D437D" w:rsidRPr="005D34FD" w:rsidRDefault="005D34FD" w:rsidP="000E63A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color w:val="auto"/>
                <w:sz w:val="20"/>
                <w:szCs w:val="20"/>
                <w:lang w:val="en-US"/>
              </w:rPr>
            </w:pPr>
            <w:r>
              <w:rPr>
                <w:rFonts w:cs="Consolas"/>
                <w:color w:val="auto"/>
                <w:sz w:val="20"/>
                <w:szCs w:val="20"/>
                <w:lang w:val="en-US"/>
              </w:rPr>
              <w:t>"hello world and then b</w:t>
            </w:r>
            <w:r w:rsidR="007D437D" w:rsidRPr="005D34FD">
              <w:rPr>
                <w:rFonts w:cs="Consolas"/>
                <w:color w:val="auto"/>
                <w:sz w:val="20"/>
                <w:szCs w:val="20"/>
                <w:lang w:val="en-US"/>
              </w:rPr>
              <w:t>"</w:t>
            </w:r>
          </w:p>
        </w:tc>
      </w:tr>
      <w:tr w:rsidR="007D437D" w:rsidTr="005D34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shd w:val="clear" w:color="auto" w:fill="FFFFFF" w:themeFill="background1"/>
          </w:tcPr>
          <w:p w:rsidR="007D437D" w:rsidRPr="005D34FD" w:rsidRDefault="007D437D" w:rsidP="000E63AA">
            <w:pPr>
              <w:spacing w:after="0" w:line="240" w:lineRule="auto"/>
              <w:rPr>
                <w:rFonts w:cs="Consolas"/>
                <w:color w:val="auto"/>
                <w:sz w:val="20"/>
                <w:szCs w:val="20"/>
                <w:lang w:val="en-US"/>
              </w:rPr>
            </w:pPr>
            <w:r w:rsidRPr="005D34FD">
              <w:rPr>
                <w:rFonts w:cs="Consolas"/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4748" w:type="dxa"/>
            <w:shd w:val="clear" w:color="auto" w:fill="FFFFFF" w:themeFill="background1"/>
          </w:tcPr>
          <w:p w:rsidR="007D437D" w:rsidRPr="005D34FD" w:rsidRDefault="007D437D" w:rsidP="000E63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color w:val="auto"/>
                <w:sz w:val="20"/>
                <w:szCs w:val="20"/>
                <w:lang w:val="en-US"/>
              </w:rPr>
            </w:pPr>
            <w:r w:rsidRPr="005D34FD">
              <w:rPr>
                <w:rFonts w:cs="Consolas"/>
                <w:color w:val="auto"/>
                <w:sz w:val="20"/>
                <w:szCs w:val="20"/>
                <w:lang w:val="en-US"/>
              </w:rPr>
              <w:t>""</w:t>
            </w:r>
          </w:p>
        </w:tc>
        <w:tc>
          <w:tcPr>
            <w:tcW w:w="4749" w:type="dxa"/>
            <w:shd w:val="clear" w:color="auto" w:fill="FFFFFF" w:themeFill="background1"/>
          </w:tcPr>
          <w:p w:rsidR="007D437D" w:rsidRPr="005D34FD" w:rsidRDefault="007D437D" w:rsidP="000E63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color w:val="auto"/>
                <w:sz w:val="20"/>
                <w:szCs w:val="20"/>
                <w:lang w:val="en-US"/>
              </w:rPr>
            </w:pPr>
            <w:r w:rsidRPr="005D34FD">
              <w:rPr>
                <w:rFonts w:cs="Consolas"/>
                <w:color w:val="auto"/>
                <w:sz w:val="20"/>
                <w:szCs w:val="20"/>
                <w:lang w:val="en-US"/>
              </w:rPr>
              <w:t>""</w:t>
            </w:r>
          </w:p>
        </w:tc>
      </w:tr>
      <w:tr w:rsidR="007D437D" w:rsidTr="005D3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shd w:val="clear" w:color="auto" w:fill="FFFFFF" w:themeFill="background1"/>
          </w:tcPr>
          <w:p w:rsidR="007D437D" w:rsidRPr="005D34FD" w:rsidRDefault="007D437D" w:rsidP="000E63AA">
            <w:pPr>
              <w:spacing w:after="0" w:line="240" w:lineRule="auto"/>
              <w:rPr>
                <w:rFonts w:cs="Consolas"/>
                <w:color w:val="auto"/>
                <w:sz w:val="20"/>
                <w:szCs w:val="20"/>
                <w:lang w:val="en-US"/>
              </w:rPr>
            </w:pPr>
            <w:r w:rsidRPr="005D34FD">
              <w:rPr>
                <w:rFonts w:cs="Consolas"/>
                <w:color w:val="auto"/>
                <w:sz w:val="20"/>
                <w:szCs w:val="20"/>
                <w:lang w:val="en-US"/>
              </w:rPr>
              <w:t>3</w:t>
            </w:r>
          </w:p>
        </w:tc>
        <w:tc>
          <w:tcPr>
            <w:tcW w:w="4748" w:type="dxa"/>
            <w:shd w:val="clear" w:color="auto" w:fill="FFFFFF" w:themeFill="background1"/>
          </w:tcPr>
          <w:p w:rsidR="007D437D" w:rsidRPr="005D34FD" w:rsidRDefault="007D437D" w:rsidP="000E63A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color w:val="auto"/>
                <w:sz w:val="20"/>
                <w:szCs w:val="20"/>
                <w:lang w:val="en-US"/>
              </w:rPr>
            </w:pPr>
            <w:r w:rsidRPr="005D34FD">
              <w:rPr>
                <w:rFonts w:cs="Consolas"/>
                <w:color w:val="auto"/>
                <w:sz w:val="20"/>
                <w:szCs w:val="20"/>
                <w:lang w:val="en-US"/>
              </w:rPr>
              <w:t>"a"</w:t>
            </w:r>
          </w:p>
        </w:tc>
        <w:tc>
          <w:tcPr>
            <w:tcW w:w="4749" w:type="dxa"/>
            <w:shd w:val="clear" w:color="auto" w:fill="FFFFFF" w:themeFill="background1"/>
          </w:tcPr>
          <w:p w:rsidR="007D437D" w:rsidRPr="005D34FD" w:rsidRDefault="007D437D" w:rsidP="000E63A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color w:val="auto"/>
                <w:sz w:val="20"/>
                <w:szCs w:val="20"/>
                <w:lang w:val="en-US"/>
              </w:rPr>
            </w:pPr>
            <w:r w:rsidRPr="005D34FD">
              <w:rPr>
                <w:rFonts w:cs="Consolas"/>
                <w:color w:val="auto"/>
                <w:sz w:val="20"/>
                <w:szCs w:val="20"/>
                <w:lang w:val="en-US"/>
              </w:rPr>
              <w:t>"a"</w:t>
            </w:r>
          </w:p>
        </w:tc>
      </w:tr>
      <w:tr w:rsidR="007D437D" w:rsidTr="005D34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shd w:val="clear" w:color="auto" w:fill="FFFFFF" w:themeFill="background1"/>
          </w:tcPr>
          <w:p w:rsidR="007D437D" w:rsidRPr="005D34FD" w:rsidRDefault="007D437D" w:rsidP="000E63AA">
            <w:pPr>
              <w:spacing w:after="0" w:line="240" w:lineRule="auto"/>
              <w:rPr>
                <w:rFonts w:cs="Consolas"/>
                <w:color w:val="auto"/>
                <w:sz w:val="20"/>
                <w:szCs w:val="20"/>
                <w:lang w:val="en-US"/>
              </w:rPr>
            </w:pPr>
            <w:r w:rsidRPr="005D34FD">
              <w:rPr>
                <w:rFonts w:cs="Consolas"/>
                <w:color w:val="auto"/>
                <w:sz w:val="20"/>
                <w:szCs w:val="20"/>
                <w:lang w:val="en-US"/>
              </w:rPr>
              <w:t>4</w:t>
            </w:r>
          </w:p>
        </w:tc>
        <w:tc>
          <w:tcPr>
            <w:tcW w:w="4748" w:type="dxa"/>
            <w:shd w:val="clear" w:color="auto" w:fill="FFFFFF" w:themeFill="background1"/>
          </w:tcPr>
          <w:p w:rsidR="007D437D" w:rsidRPr="005D34FD" w:rsidRDefault="007D437D" w:rsidP="000E63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color w:val="auto"/>
                <w:sz w:val="20"/>
                <w:szCs w:val="20"/>
                <w:lang w:val="en-US"/>
              </w:rPr>
            </w:pPr>
            <w:r w:rsidRPr="005D34FD">
              <w:rPr>
                <w:rFonts w:cs="Consolas"/>
                <w:color w:val="auto"/>
                <w:sz w:val="20"/>
                <w:szCs w:val="20"/>
                <w:lang w:val="en-US"/>
              </w:rPr>
              <w:t>" "</w:t>
            </w:r>
          </w:p>
        </w:tc>
        <w:tc>
          <w:tcPr>
            <w:tcW w:w="4749" w:type="dxa"/>
            <w:shd w:val="clear" w:color="auto" w:fill="FFFFFF" w:themeFill="background1"/>
          </w:tcPr>
          <w:p w:rsidR="007D437D" w:rsidRPr="005D34FD" w:rsidRDefault="005D34FD" w:rsidP="000E63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color w:val="auto"/>
                <w:sz w:val="20"/>
                <w:szCs w:val="20"/>
                <w:lang w:val="en-US"/>
              </w:rPr>
            </w:pPr>
            <w:r>
              <w:rPr>
                <w:rFonts w:cs="Consolas"/>
                <w:color w:val="auto"/>
                <w:sz w:val="20"/>
                <w:szCs w:val="20"/>
                <w:lang w:val="en-US"/>
              </w:rPr>
              <w:t>"</w:t>
            </w:r>
            <w:r w:rsidR="007D437D" w:rsidRPr="005D34FD">
              <w:rPr>
                <w:rFonts w:cs="Consolas"/>
                <w:color w:val="auto"/>
                <w:sz w:val="20"/>
                <w:szCs w:val="20"/>
                <w:lang w:val="en-US"/>
              </w:rPr>
              <w:t>"</w:t>
            </w:r>
          </w:p>
        </w:tc>
      </w:tr>
      <w:tr w:rsidR="007D437D" w:rsidTr="005D3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shd w:val="clear" w:color="auto" w:fill="FFFFFF" w:themeFill="background1"/>
          </w:tcPr>
          <w:p w:rsidR="007D437D" w:rsidRPr="005D34FD" w:rsidRDefault="007D437D" w:rsidP="000E63AA">
            <w:pPr>
              <w:spacing w:after="0" w:line="240" w:lineRule="auto"/>
              <w:rPr>
                <w:rFonts w:cs="Consolas"/>
                <w:color w:val="auto"/>
                <w:sz w:val="20"/>
                <w:szCs w:val="20"/>
                <w:lang w:val="en-US"/>
              </w:rPr>
            </w:pPr>
            <w:r w:rsidRPr="005D34FD">
              <w:rPr>
                <w:rFonts w:cs="Consolas"/>
                <w:color w:val="auto"/>
                <w:sz w:val="20"/>
                <w:szCs w:val="20"/>
                <w:lang w:val="en-US"/>
              </w:rPr>
              <w:t>5</w:t>
            </w:r>
          </w:p>
        </w:tc>
        <w:tc>
          <w:tcPr>
            <w:tcW w:w="4748" w:type="dxa"/>
            <w:shd w:val="clear" w:color="auto" w:fill="FFFFFF" w:themeFill="background1"/>
          </w:tcPr>
          <w:p w:rsidR="007D437D" w:rsidRPr="005D34FD" w:rsidRDefault="007D437D" w:rsidP="000E63A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color w:val="auto"/>
                <w:sz w:val="20"/>
                <w:szCs w:val="20"/>
                <w:lang w:val="en-US"/>
              </w:rPr>
            </w:pPr>
            <w:r w:rsidRPr="005D34FD">
              <w:rPr>
                <w:rFonts w:cs="Consolas"/>
                <w:color w:val="auto"/>
                <w:sz w:val="20"/>
                <w:szCs w:val="20"/>
                <w:lang w:val="en-US"/>
              </w:rPr>
              <w:t>"              "</w:t>
            </w:r>
          </w:p>
        </w:tc>
        <w:tc>
          <w:tcPr>
            <w:tcW w:w="4749" w:type="dxa"/>
            <w:shd w:val="clear" w:color="auto" w:fill="FFFFFF" w:themeFill="background1"/>
          </w:tcPr>
          <w:p w:rsidR="007D437D" w:rsidRPr="005D34FD" w:rsidRDefault="005D34FD" w:rsidP="000E63A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color w:val="auto"/>
                <w:sz w:val="20"/>
                <w:szCs w:val="20"/>
              </w:rPr>
            </w:pPr>
            <w:r>
              <w:rPr>
                <w:rFonts w:cs="Consolas"/>
                <w:color w:val="auto"/>
                <w:sz w:val="20"/>
                <w:szCs w:val="20"/>
                <w:lang w:val="en-US"/>
              </w:rPr>
              <w:t>"</w:t>
            </w:r>
            <w:r w:rsidR="007D437D" w:rsidRPr="005D34FD">
              <w:rPr>
                <w:rFonts w:cs="Consolas"/>
                <w:color w:val="auto"/>
                <w:sz w:val="20"/>
                <w:szCs w:val="20"/>
                <w:lang w:val="en-US"/>
              </w:rPr>
              <w:t>"</w:t>
            </w:r>
          </w:p>
        </w:tc>
      </w:tr>
      <w:tr w:rsidR="007D437D" w:rsidTr="005D34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shd w:val="clear" w:color="auto" w:fill="FFFFFF" w:themeFill="background1"/>
          </w:tcPr>
          <w:p w:rsidR="007D437D" w:rsidRPr="005D34FD" w:rsidRDefault="007D437D" w:rsidP="000E63AA">
            <w:pPr>
              <w:spacing w:after="0" w:line="240" w:lineRule="auto"/>
              <w:rPr>
                <w:rFonts w:cs="Consolas"/>
                <w:color w:val="auto"/>
                <w:sz w:val="20"/>
                <w:szCs w:val="20"/>
                <w:lang w:val="en-US"/>
              </w:rPr>
            </w:pPr>
            <w:r w:rsidRPr="005D34FD">
              <w:rPr>
                <w:rFonts w:cs="Consolas"/>
                <w:color w:val="auto"/>
                <w:sz w:val="20"/>
                <w:szCs w:val="20"/>
                <w:lang w:val="en-US"/>
              </w:rPr>
              <w:t>6</w:t>
            </w:r>
          </w:p>
        </w:tc>
        <w:tc>
          <w:tcPr>
            <w:tcW w:w="4748" w:type="dxa"/>
            <w:shd w:val="clear" w:color="auto" w:fill="FFFFFF" w:themeFill="background1"/>
          </w:tcPr>
          <w:p w:rsidR="007D437D" w:rsidRPr="005D34FD" w:rsidRDefault="007D437D" w:rsidP="000E63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color w:val="auto"/>
                <w:sz w:val="20"/>
                <w:szCs w:val="20"/>
                <w:lang w:val="en-US"/>
              </w:rPr>
            </w:pPr>
            <w:r w:rsidRPr="005D34FD">
              <w:rPr>
                <w:rFonts w:cs="Consolas"/>
                <w:color w:val="auto"/>
                <w:sz w:val="20"/>
                <w:szCs w:val="20"/>
                <w:lang w:val="en-US"/>
              </w:rPr>
              <w:t>"        hello              "</w:t>
            </w:r>
          </w:p>
        </w:tc>
        <w:tc>
          <w:tcPr>
            <w:tcW w:w="4749" w:type="dxa"/>
            <w:shd w:val="clear" w:color="auto" w:fill="FFFFFF" w:themeFill="background1"/>
          </w:tcPr>
          <w:p w:rsidR="007D437D" w:rsidRPr="005D34FD" w:rsidRDefault="005D34FD" w:rsidP="000E63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color w:val="auto"/>
                <w:sz w:val="20"/>
                <w:szCs w:val="20"/>
                <w:lang w:val="en-US"/>
              </w:rPr>
            </w:pPr>
            <w:r>
              <w:rPr>
                <w:rFonts w:cs="Consolas"/>
                <w:color w:val="auto"/>
                <w:sz w:val="20"/>
                <w:szCs w:val="20"/>
                <w:lang w:val="en-US"/>
              </w:rPr>
              <w:t>"hello</w:t>
            </w:r>
            <w:r w:rsidR="007D437D" w:rsidRPr="005D34FD">
              <w:rPr>
                <w:rFonts w:cs="Consolas"/>
                <w:color w:val="auto"/>
                <w:sz w:val="20"/>
                <w:szCs w:val="20"/>
                <w:lang w:val="en-US"/>
              </w:rPr>
              <w:t>"</w:t>
            </w:r>
          </w:p>
        </w:tc>
      </w:tr>
      <w:tr w:rsidR="007D437D" w:rsidTr="005D3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shd w:val="clear" w:color="auto" w:fill="FFFFFF" w:themeFill="background1"/>
          </w:tcPr>
          <w:p w:rsidR="007D437D" w:rsidRPr="005D34FD" w:rsidRDefault="007D437D" w:rsidP="000E63AA">
            <w:pPr>
              <w:spacing w:after="0" w:line="240" w:lineRule="auto"/>
              <w:rPr>
                <w:rFonts w:cs="Consolas"/>
                <w:color w:val="auto"/>
                <w:sz w:val="20"/>
                <w:szCs w:val="20"/>
                <w:lang w:val="en-US"/>
              </w:rPr>
            </w:pPr>
            <w:r w:rsidRPr="005D34FD">
              <w:rPr>
                <w:rFonts w:cs="Consolas"/>
                <w:color w:val="auto"/>
                <w:sz w:val="20"/>
                <w:szCs w:val="20"/>
                <w:lang w:val="en-US"/>
              </w:rPr>
              <w:t>7</w:t>
            </w:r>
          </w:p>
        </w:tc>
        <w:tc>
          <w:tcPr>
            <w:tcW w:w="4748" w:type="dxa"/>
            <w:shd w:val="clear" w:color="auto" w:fill="FFFFFF" w:themeFill="background1"/>
          </w:tcPr>
          <w:p w:rsidR="007D437D" w:rsidRPr="005D34FD" w:rsidRDefault="005D34FD" w:rsidP="005D34F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color w:val="auto"/>
                <w:sz w:val="20"/>
                <w:szCs w:val="20"/>
                <w:lang w:val="en-US"/>
              </w:rPr>
            </w:pPr>
            <w:r>
              <w:rPr>
                <w:rFonts w:cs="Consolas"/>
                <w:color w:val="auto"/>
                <w:sz w:val="20"/>
                <w:szCs w:val="20"/>
                <w:lang w:val="en-US"/>
              </w:rPr>
              <w:t xml:space="preserve">"   the        was </w:t>
            </w:r>
            <w:r w:rsidR="007D437D" w:rsidRPr="005D34FD">
              <w:rPr>
                <w:rFonts w:cs="Consolas"/>
                <w:color w:val="auto"/>
                <w:sz w:val="20"/>
                <w:szCs w:val="20"/>
                <w:lang w:val="en-US"/>
              </w:rPr>
              <w:t xml:space="preserve">    and"</w:t>
            </w:r>
          </w:p>
        </w:tc>
        <w:tc>
          <w:tcPr>
            <w:tcW w:w="4749" w:type="dxa"/>
            <w:shd w:val="clear" w:color="auto" w:fill="FFFFFF" w:themeFill="background1"/>
          </w:tcPr>
          <w:p w:rsidR="007D437D" w:rsidRPr="005D34FD" w:rsidRDefault="005D34FD" w:rsidP="000E63A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color w:val="auto"/>
                <w:sz w:val="20"/>
                <w:szCs w:val="20"/>
                <w:lang w:val="en-US"/>
              </w:rPr>
            </w:pPr>
            <w:r>
              <w:rPr>
                <w:rFonts w:cs="Consolas"/>
                <w:color w:val="auto"/>
                <w:sz w:val="20"/>
                <w:szCs w:val="20"/>
                <w:lang w:val="en-US"/>
              </w:rPr>
              <w:t>"the was and</w:t>
            </w:r>
            <w:r w:rsidR="007D437D" w:rsidRPr="005D34FD">
              <w:rPr>
                <w:rFonts w:cs="Consolas"/>
                <w:color w:val="auto"/>
                <w:sz w:val="20"/>
                <w:szCs w:val="20"/>
                <w:lang w:val="en-US"/>
              </w:rPr>
              <w:t>"</w:t>
            </w:r>
          </w:p>
        </w:tc>
      </w:tr>
    </w:tbl>
    <w:p w:rsidR="000E63AA" w:rsidRPr="000E63AA" w:rsidRDefault="000E63AA" w:rsidP="005D34FD">
      <w:pPr>
        <w:rPr>
          <w:rFonts w:ascii="Calibri Light" w:hAnsi="Calibri Light"/>
          <w:sz w:val="28"/>
          <w:szCs w:val="32"/>
        </w:rPr>
      </w:pPr>
    </w:p>
    <w:sectPr w:rsidR="000E63AA" w:rsidRPr="000E63AA" w:rsidSect="00CE0284">
      <w:footerReference w:type="default" r:id="rId11"/>
      <w:footerReference w:type="first" r:id="rId12"/>
      <w:pgSz w:w="11906" w:h="16838" w:code="9"/>
      <w:pgMar w:top="1134" w:right="1134" w:bottom="1134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78F" w:rsidRDefault="0030678F" w:rsidP="00673984">
      <w:pPr>
        <w:spacing w:after="0" w:line="240" w:lineRule="auto"/>
      </w:pPr>
      <w:r>
        <w:separator/>
      </w:r>
    </w:p>
  </w:endnote>
  <w:endnote w:type="continuationSeparator" w:id="0">
    <w:p w:rsidR="0030678F" w:rsidRDefault="0030678F" w:rsidP="00673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2145958"/>
      <w:docPartObj>
        <w:docPartGallery w:val="Page Numbers (Bottom of Page)"/>
        <w:docPartUnique/>
      </w:docPartObj>
    </w:sdtPr>
    <w:sdtEndPr/>
    <w:sdtContent>
      <w:p w:rsidR="00040D0B" w:rsidRDefault="0027139D">
        <w:pPr>
          <w:pStyle w:val="a6"/>
          <w:jc w:val="center"/>
        </w:pPr>
        <w:r>
          <w:fldChar w:fldCharType="begin"/>
        </w:r>
        <w:r w:rsidR="00040D0B">
          <w:instrText>PAGE   \* MERGEFORMAT</w:instrText>
        </w:r>
        <w:r>
          <w:fldChar w:fldCharType="separate"/>
        </w:r>
        <w:r w:rsidR="00A409EA">
          <w:rPr>
            <w:noProof/>
          </w:rPr>
          <w:t>3</w:t>
        </w:r>
        <w:r>
          <w:fldChar w:fldCharType="end"/>
        </w:r>
      </w:p>
    </w:sdtContent>
  </w:sdt>
  <w:p w:rsidR="00040D0B" w:rsidRDefault="00040D0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D0B" w:rsidRDefault="00040D0B" w:rsidP="00982696">
    <w:pPr>
      <w:pStyle w:val="a6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78F" w:rsidRDefault="0030678F" w:rsidP="00673984">
      <w:pPr>
        <w:spacing w:after="0" w:line="240" w:lineRule="auto"/>
      </w:pPr>
      <w:r>
        <w:separator/>
      </w:r>
    </w:p>
  </w:footnote>
  <w:footnote w:type="continuationSeparator" w:id="0">
    <w:p w:rsidR="0030678F" w:rsidRDefault="0030678F" w:rsidP="00673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772ED"/>
    <w:multiLevelType w:val="hybridMultilevel"/>
    <w:tmpl w:val="72F0E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B083F"/>
    <w:multiLevelType w:val="hybridMultilevel"/>
    <w:tmpl w:val="02725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65EFB"/>
    <w:multiLevelType w:val="hybridMultilevel"/>
    <w:tmpl w:val="7F94F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65734"/>
    <w:multiLevelType w:val="hybridMultilevel"/>
    <w:tmpl w:val="2FD0C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AE2C4A"/>
    <w:multiLevelType w:val="hybridMultilevel"/>
    <w:tmpl w:val="ECDA0340"/>
    <w:lvl w:ilvl="0" w:tplc="FD6EF5F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BC3F02"/>
    <w:multiLevelType w:val="hybridMultilevel"/>
    <w:tmpl w:val="24A42520"/>
    <w:lvl w:ilvl="0" w:tplc="D8560C0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DC2C29"/>
    <w:multiLevelType w:val="hybridMultilevel"/>
    <w:tmpl w:val="D2E8A73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7991ED1"/>
    <w:multiLevelType w:val="hybridMultilevel"/>
    <w:tmpl w:val="DB12F1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84C684E"/>
    <w:multiLevelType w:val="hybridMultilevel"/>
    <w:tmpl w:val="76B0C05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CF5C6B"/>
    <w:multiLevelType w:val="hybridMultilevel"/>
    <w:tmpl w:val="77800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377DB4"/>
    <w:multiLevelType w:val="hybridMultilevel"/>
    <w:tmpl w:val="EDC4FC7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5D1D5C"/>
    <w:multiLevelType w:val="hybridMultilevel"/>
    <w:tmpl w:val="026E7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D94FCD"/>
    <w:multiLevelType w:val="hybridMultilevel"/>
    <w:tmpl w:val="05E460EA"/>
    <w:lvl w:ilvl="0" w:tplc="CCD0EA30">
      <w:start w:val="1"/>
      <w:numFmt w:val="decimal"/>
      <w:suff w:val="space"/>
      <w:lvlText w:val="2.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4A2689"/>
    <w:multiLevelType w:val="hybridMultilevel"/>
    <w:tmpl w:val="E7B00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403B30"/>
    <w:multiLevelType w:val="hybridMultilevel"/>
    <w:tmpl w:val="A15A6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11"/>
  </w:num>
  <w:num w:numId="7">
    <w:abstractNumId w:val="10"/>
  </w:num>
  <w:num w:numId="8">
    <w:abstractNumId w:val="8"/>
  </w:num>
  <w:num w:numId="9">
    <w:abstractNumId w:val="9"/>
  </w:num>
  <w:num w:numId="10">
    <w:abstractNumId w:val="0"/>
  </w:num>
  <w:num w:numId="11">
    <w:abstractNumId w:val="14"/>
  </w:num>
  <w:num w:numId="12">
    <w:abstractNumId w:val="7"/>
  </w:num>
  <w:num w:numId="13">
    <w:abstractNumId w:val="12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2F56"/>
    <w:rsid w:val="00002EE6"/>
    <w:rsid w:val="00022D6C"/>
    <w:rsid w:val="00037C8A"/>
    <w:rsid w:val="00040D0B"/>
    <w:rsid w:val="000545FF"/>
    <w:rsid w:val="000772B4"/>
    <w:rsid w:val="00080417"/>
    <w:rsid w:val="000864C7"/>
    <w:rsid w:val="000C3463"/>
    <w:rsid w:val="000C4C5C"/>
    <w:rsid w:val="000C665A"/>
    <w:rsid w:val="000D7519"/>
    <w:rsid w:val="000E63AA"/>
    <w:rsid w:val="000F4D8C"/>
    <w:rsid w:val="000F4F75"/>
    <w:rsid w:val="000F67F1"/>
    <w:rsid w:val="001070D7"/>
    <w:rsid w:val="001167D4"/>
    <w:rsid w:val="00121F8E"/>
    <w:rsid w:val="001515ED"/>
    <w:rsid w:val="00157CCB"/>
    <w:rsid w:val="001835CA"/>
    <w:rsid w:val="00196773"/>
    <w:rsid w:val="001A2532"/>
    <w:rsid w:val="001B01CD"/>
    <w:rsid w:val="001B2351"/>
    <w:rsid w:val="001B23FB"/>
    <w:rsid w:val="001C1AA8"/>
    <w:rsid w:val="001C1D17"/>
    <w:rsid w:val="001E19BE"/>
    <w:rsid w:val="00207B43"/>
    <w:rsid w:val="002165CC"/>
    <w:rsid w:val="00247EA0"/>
    <w:rsid w:val="002532BF"/>
    <w:rsid w:val="002642BC"/>
    <w:rsid w:val="0027139D"/>
    <w:rsid w:val="00294994"/>
    <w:rsid w:val="002C125C"/>
    <w:rsid w:val="002D2A86"/>
    <w:rsid w:val="0030061F"/>
    <w:rsid w:val="00306159"/>
    <w:rsid w:val="0030678F"/>
    <w:rsid w:val="0031674C"/>
    <w:rsid w:val="00325871"/>
    <w:rsid w:val="00336834"/>
    <w:rsid w:val="0034438D"/>
    <w:rsid w:val="00372FA1"/>
    <w:rsid w:val="00375E31"/>
    <w:rsid w:val="0039487C"/>
    <w:rsid w:val="003A7E39"/>
    <w:rsid w:val="003B0A0B"/>
    <w:rsid w:val="003B2F56"/>
    <w:rsid w:val="003B7F93"/>
    <w:rsid w:val="003C1B32"/>
    <w:rsid w:val="003D0539"/>
    <w:rsid w:val="003D0796"/>
    <w:rsid w:val="003D48EA"/>
    <w:rsid w:val="003D630C"/>
    <w:rsid w:val="003E5046"/>
    <w:rsid w:val="003E6939"/>
    <w:rsid w:val="003F1073"/>
    <w:rsid w:val="003F1E99"/>
    <w:rsid w:val="003F54FD"/>
    <w:rsid w:val="00423F32"/>
    <w:rsid w:val="00433311"/>
    <w:rsid w:val="00467BD0"/>
    <w:rsid w:val="00475837"/>
    <w:rsid w:val="00483343"/>
    <w:rsid w:val="004840E7"/>
    <w:rsid w:val="00493FA8"/>
    <w:rsid w:val="004A00C9"/>
    <w:rsid w:val="004A3C0F"/>
    <w:rsid w:val="004B0EFC"/>
    <w:rsid w:val="004C2479"/>
    <w:rsid w:val="004C4A17"/>
    <w:rsid w:val="004C60F0"/>
    <w:rsid w:val="004C64BC"/>
    <w:rsid w:val="004D1A37"/>
    <w:rsid w:val="004D202B"/>
    <w:rsid w:val="004E5726"/>
    <w:rsid w:val="004F34BB"/>
    <w:rsid w:val="005066BA"/>
    <w:rsid w:val="00513A04"/>
    <w:rsid w:val="0052185F"/>
    <w:rsid w:val="00523B50"/>
    <w:rsid w:val="00536D5F"/>
    <w:rsid w:val="00545396"/>
    <w:rsid w:val="00547FDD"/>
    <w:rsid w:val="0055361B"/>
    <w:rsid w:val="00554E1F"/>
    <w:rsid w:val="005551C2"/>
    <w:rsid w:val="00557841"/>
    <w:rsid w:val="0057475C"/>
    <w:rsid w:val="0057484B"/>
    <w:rsid w:val="00574AD1"/>
    <w:rsid w:val="00587377"/>
    <w:rsid w:val="005A6424"/>
    <w:rsid w:val="005C400B"/>
    <w:rsid w:val="005D26D5"/>
    <w:rsid w:val="005D34FD"/>
    <w:rsid w:val="005D6509"/>
    <w:rsid w:val="005E16D9"/>
    <w:rsid w:val="006033E1"/>
    <w:rsid w:val="00612177"/>
    <w:rsid w:val="00613AE7"/>
    <w:rsid w:val="00616B8F"/>
    <w:rsid w:val="00655FE7"/>
    <w:rsid w:val="00666BC7"/>
    <w:rsid w:val="00673984"/>
    <w:rsid w:val="006776FC"/>
    <w:rsid w:val="00690572"/>
    <w:rsid w:val="006A7CAF"/>
    <w:rsid w:val="006B0116"/>
    <w:rsid w:val="006B0209"/>
    <w:rsid w:val="006B02FA"/>
    <w:rsid w:val="006D23E6"/>
    <w:rsid w:val="006E3837"/>
    <w:rsid w:val="006F08ED"/>
    <w:rsid w:val="00703284"/>
    <w:rsid w:val="0072108E"/>
    <w:rsid w:val="00723C31"/>
    <w:rsid w:val="00740280"/>
    <w:rsid w:val="00741AA0"/>
    <w:rsid w:val="0074253D"/>
    <w:rsid w:val="00744135"/>
    <w:rsid w:val="00752D5C"/>
    <w:rsid w:val="00755CF2"/>
    <w:rsid w:val="00761ACC"/>
    <w:rsid w:val="007A2B37"/>
    <w:rsid w:val="007D1506"/>
    <w:rsid w:val="007D3D6D"/>
    <w:rsid w:val="007D437D"/>
    <w:rsid w:val="007E5B62"/>
    <w:rsid w:val="007F21E1"/>
    <w:rsid w:val="00803C89"/>
    <w:rsid w:val="008058A2"/>
    <w:rsid w:val="008079CD"/>
    <w:rsid w:val="008263DA"/>
    <w:rsid w:val="0085171C"/>
    <w:rsid w:val="00855FE2"/>
    <w:rsid w:val="0086011C"/>
    <w:rsid w:val="00875FDB"/>
    <w:rsid w:val="00886CD8"/>
    <w:rsid w:val="0089472A"/>
    <w:rsid w:val="008A026A"/>
    <w:rsid w:val="008B5BA8"/>
    <w:rsid w:val="008C0CD7"/>
    <w:rsid w:val="008D0A35"/>
    <w:rsid w:val="008E339F"/>
    <w:rsid w:val="008E3545"/>
    <w:rsid w:val="008E3E9E"/>
    <w:rsid w:val="0091025A"/>
    <w:rsid w:val="00914486"/>
    <w:rsid w:val="00930C36"/>
    <w:rsid w:val="0093197B"/>
    <w:rsid w:val="00936F54"/>
    <w:rsid w:val="009440B7"/>
    <w:rsid w:val="009628FB"/>
    <w:rsid w:val="00976A6E"/>
    <w:rsid w:val="00982696"/>
    <w:rsid w:val="009B3E3A"/>
    <w:rsid w:val="009C0E8F"/>
    <w:rsid w:val="009C4BEA"/>
    <w:rsid w:val="009C75F2"/>
    <w:rsid w:val="009D1D8D"/>
    <w:rsid w:val="009F4DB8"/>
    <w:rsid w:val="009F6B82"/>
    <w:rsid w:val="00A14C00"/>
    <w:rsid w:val="00A20314"/>
    <w:rsid w:val="00A409EA"/>
    <w:rsid w:val="00A434B6"/>
    <w:rsid w:val="00A5092C"/>
    <w:rsid w:val="00A60E59"/>
    <w:rsid w:val="00A803CF"/>
    <w:rsid w:val="00AA3013"/>
    <w:rsid w:val="00AB3364"/>
    <w:rsid w:val="00AE305A"/>
    <w:rsid w:val="00B30C3C"/>
    <w:rsid w:val="00B421BB"/>
    <w:rsid w:val="00B4490C"/>
    <w:rsid w:val="00B51B9F"/>
    <w:rsid w:val="00B54EA2"/>
    <w:rsid w:val="00B67D2D"/>
    <w:rsid w:val="00B70290"/>
    <w:rsid w:val="00B7097C"/>
    <w:rsid w:val="00B74B37"/>
    <w:rsid w:val="00B77755"/>
    <w:rsid w:val="00B77E70"/>
    <w:rsid w:val="00B81ECE"/>
    <w:rsid w:val="00B92637"/>
    <w:rsid w:val="00B939F2"/>
    <w:rsid w:val="00BB7478"/>
    <w:rsid w:val="00BB7BC0"/>
    <w:rsid w:val="00BE5C8C"/>
    <w:rsid w:val="00C04CF2"/>
    <w:rsid w:val="00C109EA"/>
    <w:rsid w:val="00C123DA"/>
    <w:rsid w:val="00C13580"/>
    <w:rsid w:val="00C2194F"/>
    <w:rsid w:val="00C341F3"/>
    <w:rsid w:val="00C47845"/>
    <w:rsid w:val="00C5196E"/>
    <w:rsid w:val="00C614FD"/>
    <w:rsid w:val="00C62F5C"/>
    <w:rsid w:val="00C8384A"/>
    <w:rsid w:val="00CA3CC9"/>
    <w:rsid w:val="00CC1E13"/>
    <w:rsid w:val="00CC2BFD"/>
    <w:rsid w:val="00CE0284"/>
    <w:rsid w:val="00CE2F0C"/>
    <w:rsid w:val="00D06A8D"/>
    <w:rsid w:val="00D17A0E"/>
    <w:rsid w:val="00D27AC6"/>
    <w:rsid w:val="00D3127F"/>
    <w:rsid w:val="00D445B7"/>
    <w:rsid w:val="00D51DC7"/>
    <w:rsid w:val="00D84531"/>
    <w:rsid w:val="00DA0151"/>
    <w:rsid w:val="00DB71F0"/>
    <w:rsid w:val="00DC234B"/>
    <w:rsid w:val="00E130BD"/>
    <w:rsid w:val="00E169DE"/>
    <w:rsid w:val="00E21DFD"/>
    <w:rsid w:val="00E22056"/>
    <w:rsid w:val="00E61A22"/>
    <w:rsid w:val="00E76671"/>
    <w:rsid w:val="00E858F1"/>
    <w:rsid w:val="00E9257C"/>
    <w:rsid w:val="00EA4562"/>
    <w:rsid w:val="00EC3E84"/>
    <w:rsid w:val="00EE0151"/>
    <w:rsid w:val="00EE0854"/>
    <w:rsid w:val="00EF7A7A"/>
    <w:rsid w:val="00F164CD"/>
    <w:rsid w:val="00F17A8F"/>
    <w:rsid w:val="00F20C05"/>
    <w:rsid w:val="00F25ED6"/>
    <w:rsid w:val="00F509D7"/>
    <w:rsid w:val="00F53CC6"/>
    <w:rsid w:val="00F55BF7"/>
    <w:rsid w:val="00F64F80"/>
    <w:rsid w:val="00F96D59"/>
    <w:rsid w:val="00FA2513"/>
    <w:rsid w:val="00FB45B3"/>
    <w:rsid w:val="00FB5298"/>
    <w:rsid w:val="00FC143A"/>
    <w:rsid w:val="00FC6DBB"/>
    <w:rsid w:val="00FD6F11"/>
    <w:rsid w:val="00FF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116"/>
    <w:pPr>
      <w:spacing w:after="160" w:line="259" w:lineRule="auto"/>
    </w:pPr>
    <w:rPr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B02FA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6B0116"/>
    <w:pPr>
      <w:contextualSpacing/>
      <w:jc w:val="center"/>
      <w:outlineLvl w:val="1"/>
    </w:pPr>
    <w:rPr>
      <w:rFonts w:ascii="Calibri Light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6B0116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B02FA"/>
    <w:rPr>
      <w:rFonts w:ascii="Calibri Light" w:eastAsia="Times New Roman" w:hAnsi="Calibri Light"/>
      <w:sz w:val="36"/>
      <w:szCs w:val="32"/>
      <w:lang w:eastAsia="en-US"/>
    </w:rPr>
  </w:style>
  <w:style w:type="table" w:styleId="a3">
    <w:name w:val="Table Grid"/>
    <w:basedOn w:val="-1"/>
    <w:uiPriority w:val="39"/>
    <w:rsid w:val="005A6424"/>
    <w:rPr>
      <w:rFonts w:ascii="Consolas" w:hAnsi="Consolas"/>
      <w:sz w:val="18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4">
    <w:name w:val="header"/>
    <w:basedOn w:val="a"/>
    <w:link w:val="a5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673984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73984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3B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3B2F56"/>
    <w:rPr>
      <w:rFonts w:ascii="Tahoma" w:hAnsi="Tahoma" w:cs="Tahoma"/>
      <w:sz w:val="16"/>
      <w:szCs w:val="16"/>
      <w:lang w:eastAsia="en-US"/>
    </w:rPr>
  </w:style>
  <w:style w:type="character" w:customStyle="1" w:styleId="aa">
    <w:name w:val="Малые прописные"/>
    <w:uiPriority w:val="1"/>
    <w:rsid w:val="00886CD8"/>
    <w:rPr>
      <w:smallCaps/>
      <w:sz w:val="32"/>
      <w:szCs w:val="28"/>
    </w:rPr>
  </w:style>
  <w:style w:type="character" w:customStyle="1" w:styleId="ab">
    <w:name w:val="Полужирный"/>
    <w:uiPriority w:val="1"/>
    <w:rsid w:val="00886CD8"/>
    <w:rPr>
      <w:b/>
    </w:rPr>
  </w:style>
  <w:style w:type="character" w:styleId="ac">
    <w:name w:val="annotation reference"/>
    <w:uiPriority w:val="99"/>
    <w:semiHidden/>
    <w:unhideWhenUsed/>
    <w:rsid w:val="001A253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1A2532"/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1A2532"/>
    <w:rPr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A2532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1A2532"/>
    <w:rPr>
      <w:b/>
      <w:bCs/>
      <w:lang w:eastAsia="en-US"/>
    </w:rPr>
  </w:style>
  <w:style w:type="character" w:customStyle="1" w:styleId="30">
    <w:name w:val="Заголовок 3 Знак"/>
    <w:link w:val="3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f1">
    <w:name w:val="List Paragraph"/>
    <w:basedOn w:val="a"/>
    <w:uiPriority w:val="34"/>
    <w:qFormat/>
    <w:rsid w:val="00C341F3"/>
    <w:pPr>
      <w:ind w:left="720"/>
      <w:contextualSpacing/>
    </w:pPr>
  </w:style>
  <w:style w:type="paragraph" w:styleId="af2">
    <w:name w:val="Normal (Web)"/>
    <w:basedOn w:val="a"/>
    <w:uiPriority w:val="99"/>
    <w:semiHidden/>
    <w:unhideWhenUsed/>
    <w:rsid w:val="00D3127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Cs w:val="24"/>
      <w:lang w:eastAsia="ru-RU"/>
    </w:rPr>
  </w:style>
  <w:style w:type="character" w:styleId="af3">
    <w:name w:val="Placeholder Text"/>
    <w:basedOn w:val="a0"/>
    <w:uiPriority w:val="99"/>
    <w:semiHidden/>
    <w:rsid w:val="00523B50"/>
    <w:rPr>
      <w:color w:val="808080"/>
    </w:rPr>
  </w:style>
  <w:style w:type="table" w:styleId="-1">
    <w:name w:val="Colorful Grid Accent 1"/>
    <w:basedOn w:val="a1"/>
    <w:uiPriority w:val="73"/>
    <w:semiHidden/>
    <w:unhideWhenUsed/>
    <w:rsid w:val="005A642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116"/>
    <w:pPr>
      <w:spacing w:after="160" w:line="259" w:lineRule="auto"/>
    </w:pPr>
    <w:rPr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B02FA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6B0116"/>
    <w:pPr>
      <w:contextualSpacing/>
      <w:jc w:val="center"/>
      <w:outlineLvl w:val="1"/>
    </w:pPr>
    <w:rPr>
      <w:rFonts w:ascii="Calibri Light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6B0116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B02FA"/>
    <w:rPr>
      <w:rFonts w:ascii="Calibri Light" w:eastAsia="Times New Roman" w:hAnsi="Calibri Light"/>
      <w:sz w:val="36"/>
      <w:szCs w:val="32"/>
      <w:lang w:eastAsia="en-US"/>
    </w:rPr>
  </w:style>
  <w:style w:type="table" w:styleId="a3">
    <w:name w:val="Table Grid"/>
    <w:basedOn w:val="-1"/>
    <w:uiPriority w:val="39"/>
    <w:rsid w:val="005A6424"/>
    <w:rPr>
      <w:rFonts w:ascii="Consolas" w:hAnsi="Consolas"/>
      <w:color w:val="auto"/>
      <w:sz w:val="18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4">
    <w:name w:val="header"/>
    <w:basedOn w:val="a"/>
    <w:link w:val="a5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673984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73984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3B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3B2F56"/>
    <w:rPr>
      <w:rFonts w:ascii="Tahoma" w:hAnsi="Tahoma" w:cs="Tahoma"/>
      <w:sz w:val="16"/>
      <w:szCs w:val="16"/>
      <w:lang w:eastAsia="en-US"/>
    </w:rPr>
  </w:style>
  <w:style w:type="character" w:customStyle="1" w:styleId="aa">
    <w:name w:val="Малые прописные"/>
    <w:uiPriority w:val="1"/>
    <w:rsid w:val="00886CD8"/>
    <w:rPr>
      <w:smallCaps/>
      <w:sz w:val="32"/>
      <w:szCs w:val="28"/>
    </w:rPr>
  </w:style>
  <w:style w:type="character" w:customStyle="1" w:styleId="ab">
    <w:name w:val="Полужирный"/>
    <w:uiPriority w:val="1"/>
    <w:rsid w:val="00886CD8"/>
    <w:rPr>
      <w:b/>
    </w:rPr>
  </w:style>
  <w:style w:type="character" w:styleId="ac">
    <w:name w:val="annotation reference"/>
    <w:uiPriority w:val="99"/>
    <w:semiHidden/>
    <w:unhideWhenUsed/>
    <w:rsid w:val="001A253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1A2532"/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1A2532"/>
    <w:rPr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A2532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1A2532"/>
    <w:rPr>
      <w:b/>
      <w:bCs/>
      <w:lang w:eastAsia="en-US"/>
    </w:rPr>
  </w:style>
  <w:style w:type="character" w:customStyle="1" w:styleId="30">
    <w:name w:val="Заголовок 3 Знак"/>
    <w:link w:val="3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f1">
    <w:name w:val="List Paragraph"/>
    <w:basedOn w:val="a"/>
    <w:uiPriority w:val="34"/>
    <w:qFormat/>
    <w:rsid w:val="00C341F3"/>
    <w:pPr>
      <w:ind w:left="720"/>
      <w:contextualSpacing/>
    </w:pPr>
  </w:style>
  <w:style w:type="paragraph" w:styleId="af2">
    <w:name w:val="Normal (Web)"/>
    <w:basedOn w:val="a"/>
    <w:uiPriority w:val="99"/>
    <w:semiHidden/>
    <w:unhideWhenUsed/>
    <w:rsid w:val="00D3127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Cs w:val="24"/>
      <w:lang w:eastAsia="ru-RU"/>
    </w:rPr>
  </w:style>
  <w:style w:type="character" w:styleId="af3">
    <w:name w:val="Placeholder Text"/>
    <w:basedOn w:val="a0"/>
    <w:uiPriority w:val="99"/>
    <w:semiHidden/>
    <w:rsid w:val="00523B50"/>
    <w:rPr>
      <w:color w:val="808080"/>
    </w:rPr>
  </w:style>
  <w:style w:type="table" w:styleId="-1">
    <w:name w:val="Colorful Grid Accent 1"/>
    <w:basedOn w:val="a1"/>
    <w:uiPriority w:val="73"/>
    <w:semiHidden/>
    <w:unhideWhenUsed/>
    <w:rsid w:val="005A642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3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ri%20V.%20Trakimus\OneDrive\Repor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37339-BFAB-438F-8998-08C17DBE4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</Template>
  <TotalTime>1212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</dc:creator>
  <cp:lastModifiedBy>RePack by Diakov</cp:lastModifiedBy>
  <cp:revision>109</cp:revision>
  <cp:lastPrinted>2018-10-07T13:15:00Z</cp:lastPrinted>
  <dcterms:created xsi:type="dcterms:W3CDTF">2017-09-18T19:59:00Z</dcterms:created>
  <dcterms:modified xsi:type="dcterms:W3CDTF">2018-12-16T09:51:00Z</dcterms:modified>
</cp:coreProperties>
</file>