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046" w:rsidRPr="006B02FA" w:rsidRDefault="003E5046" w:rsidP="006B02FA">
      <w:pPr>
        <w:pStyle w:val="1"/>
      </w:pPr>
      <w:r w:rsidRPr="006B02FA">
        <w:t>Министерство образования и науки Российской Федерации</w:t>
      </w:r>
    </w:p>
    <w:p w:rsidR="006B02FA" w:rsidRPr="006B02FA" w:rsidRDefault="006B02FA" w:rsidP="006B02FA"/>
    <w:p w:rsidR="006B0116" w:rsidRDefault="00587377" w:rsidP="006B0116">
      <w:pPr>
        <w:pStyle w:val="2"/>
      </w:pPr>
      <w:r w:rsidRPr="00886CD8">
        <w:t xml:space="preserve">Федеральное государственное бюджетное образовательное </w:t>
      </w:r>
      <w:r w:rsidRPr="00886CD8">
        <w:br/>
        <w:t>учреждение высшего образования</w:t>
      </w:r>
    </w:p>
    <w:p w:rsidR="004C64BC" w:rsidRPr="006B0116" w:rsidRDefault="003A7E39" w:rsidP="006B0116">
      <w:pPr>
        <w:pStyle w:val="2"/>
        <w:rPr>
          <w:rStyle w:val="aa"/>
        </w:rPr>
      </w:pPr>
      <w:r w:rsidRPr="006B0116">
        <w:rPr>
          <w:rStyle w:val="aa"/>
        </w:rPr>
        <w:t>«</w:t>
      </w:r>
      <w:r w:rsidR="004C64BC" w:rsidRPr="006B0116">
        <w:rPr>
          <w:rStyle w:val="aa"/>
        </w:rPr>
        <w:t>Новосибирский государственный технический университет</w:t>
      </w:r>
      <w:r w:rsidRPr="006B0116">
        <w:rPr>
          <w:rStyle w:val="aa"/>
        </w:rPr>
        <w:t>»</w:t>
      </w:r>
    </w:p>
    <w:p w:rsidR="004C64BC" w:rsidRPr="000F67F1" w:rsidRDefault="00B77755" w:rsidP="006B02FA">
      <w:r>
        <w:rPr>
          <w:noProof/>
          <w:lang w:eastAsia="ru-RU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4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4AD1" w:rsidRPr="006B02FA" w:rsidRDefault="00574AD1" w:rsidP="006B02FA">
      <w:pPr>
        <w:pStyle w:val="2"/>
      </w:pPr>
      <w:r w:rsidRPr="006B02FA">
        <w:t>Кафедра прикладной математики</w:t>
      </w:r>
    </w:p>
    <w:p w:rsidR="003B2F56" w:rsidRPr="006D23E6" w:rsidRDefault="003B2F56" w:rsidP="006B02FA"/>
    <w:p w:rsidR="00574AD1" w:rsidRDefault="00E858F1" w:rsidP="006B0116">
      <w:pPr>
        <w:pStyle w:val="3"/>
      </w:pPr>
      <w:r>
        <w:t xml:space="preserve">Лабораторная работа </w:t>
      </w:r>
      <w:r w:rsidR="00F164CD" w:rsidRPr="006B02FA">
        <w:t xml:space="preserve">№ </w:t>
      </w:r>
      <w:r w:rsidR="00336834">
        <w:t>2</w:t>
      </w:r>
      <w:r w:rsidR="00574AD1" w:rsidRPr="006B02FA">
        <w:br/>
        <w:t xml:space="preserve">по </w:t>
      </w:r>
      <w:r w:rsidR="000545FF" w:rsidRPr="006B02FA">
        <w:t>дисциплине</w:t>
      </w:r>
      <w:r w:rsidR="00574AD1" w:rsidRPr="006B02FA">
        <w:t xml:space="preserve"> </w:t>
      </w:r>
      <w:r w:rsidR="00F164CD" w:rsidRPr="006B02FA">
        <w:t>«</w:t>
      </w:r>
      <w:r w:rsidR="00B74B37">
        <w:t>Языки программирования и методы трансляции</w:t>
      </w:r>
      <w:r w:rsidR="00F164CD" w:rsidRPr="006B02FA">
        <w:t>»</w:t>
      </w:r>
    </w:p>
    <w:p w:rsidR="00574AD1" w:rsidRPr="00336834" w:rsidRDefault="00336834" w:rsidP="00587377">
      <w:pPr>
        <w:jc w:val="center"/>
        <w:rPr>
          <w:rFonts w:ascii="Calibri Light" w:hAnsi="Calibri Light" w:cs="Arial"/>
          <w:b/>
          <w:smallCaps/>
          <w:sz w:val="32"/>
          <w:szCs w:val="24"/>
          <w:lang w:val="en-US"/>
        </w:rPr>
      </w:pPr>
      <w:r>
        <w:rPr>
          <w:rFonts w:ascii="Calibri Light" w:hAnsi="Calibri Light" w:cs="Arial"/>
          <w:b/>
          <w:smallCaps/>
          <w:sz w:val="32"/>
          <w:szCs w:val="24"/>
        </w:rPr>
        <w:t xml:space="preserve">Интерфейс с языком </w:t>
      </w:r>
      <w:r>
        <w:rPr>
          <w:rFonts w:ascii="Calibri Light" w:hAnsi="Calibri Light" w:cs="Arial"/>
          <w:b/>
          <w:smallCaps/>
          <w:sz w:val="32"/>
          <w:szCs w:val="24"/>
          <w:lang w:val="en-US"/>
        </w:rPr>
        <w:t>C++</w:t>
      </w:r>
      <w:bookmarkStart w:id="0" w:name="_GoBack"/>
      <w:bookmarkEnd w:id="0"/>
    </w:p>
    <w:p w:rsidR="00741AA0" w:rsidRPr="00D06A8D" w:rsidRDefault="00741AA0" w:rsidP="006B02FA"/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1929"/>
        <w:gridCol w:w="2128"/>
        <w:gridCol w:w="1274"/>
        <w:gridCol w:w="1417"/>
      </w:tblGrid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5D6509" w:rsidRPr="00613AE7" w:rsidRDefault="00B77755" w:rsidP="00F25ED6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39545" cy="1419225"/>
                  <wp:effectExtent l="0" t="0" r="8255" b="9525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54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1B23FB" w:rsidRDefault="005D6509" w:rsidP="00B421BB">
            <w:pPr>
              <w:spacing w:after="0" w:line="240" w:lineRule="auto"/>
              <w:contextualSpacing/>
            </w:pPr>
            <w:r w:rsidRPr="001B23FB"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1B23FB" w:rsidRDefault="00EC3E84" w:rsidP="004A00C9">
            <w:pPr>
              <w:spacing w:after="0" w:line="240" w:lineRule="auto"/>
              <w:contextualSpacing/>
            </w:pPr>
            <w:r>
              <w:t>ПМ</w:t>
            </w:r>
            <w:r w:rsidR="005D6509" w:rsidRPr="00703284">
              <w:t>-</w:t>
            </w:r>
            <w:r>
              <w:t>6</w:t>
            </w:r>
            <w:r w:rsidR="004A00C9">
              <w:t>3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F25ED6" w:rsidRDefault="005D6509" w:rsidP="00EC3E84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9F4DB8" w:rsidRDefault="005D6509" w:rsidP="00F25ED6">
            <w:pPr>
              <w:spacing w:after="0" w:line="240" w:lineRule="auto"/>
              <w:contextualSpacing/>
              <w:rPr>
                <w:highlight w:val="yellow"/>
                <w:lang w:val="en-US"/>
              </w:rPr>
            </w:pPr>
          </w:p>
        </w:tc>
      </w:tr>
      <w:tr w:rsidR="00D27AC6" w:rsidRPr="00613AE7" w:rsidTr="00B74B37">
        <w:trPr>
          <w:trHeight w:hRule="exact" w:val="589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5D6509" w:rsidP="004A00C9">
            <w:pPr>
              <w:spacing w:after="0" w:line="240" w:lineRule="auto"/>
              <w:contextualSpacing/>
              <w:rPr>
                <w:smallCaps/>
              </w:rPr>
            </w:pPr>
            <w:r w:rsidRPr="005D6509">
              <w:rPr>
                <w:smallCaps/>
              </w:rPr>
              <w:t>Студент: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E858F1" w:rsidRPr="00B74B37" w:rsidRDefault="004A00C9" w:rsidP="00EC3E84">
            <w:pPr>
              <w:spacing w:after="0" w:line="240" w:lineRule="auto"/>
              <w:contextualSpacing/>
            </w:pPr>
            <w:r w:rsidRPr="004A00C9">
              <w:t>Шепрут И.И.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C04CF2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B7BC0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703284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4A00C9" w:rsidRDefault="006A7CAF" w:rsidP="00B421BB">
            <w:pPr>
              <w:spacing w:after="0" w:line="240" w:lineRule="auto"/>
              <w:contextualSpacing/>
              <w:rPr>
                <w:smallCaps/>
              </w:rPr>
            </w:pPr>
            <w:r w:rsidRPr="004A00C9">
              <w:rPr>
                <w:smallCaps/>
              </w:rPr>
              <w:t>Вариант</w:t>
            </w:r>
            <w:r w:rsidR="005D6509" w:rsidRPr="004A00C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4A00C9" w:rsidRDefault="00B74B37" w:rsidP="00B421BB">
            <w:pPr>
              <w:spacing w:after="0" w:line="240" w:lineRule="auto"/>
              <w:contextualSpacing/>
              <w:rPr>
                <w:lang w:val="en-US"/>
              </w:rPr>
            </w:pPr>
            <w:r>
              <w:t>8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F25ED6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  <w:tr w:rsidR="00D27AC6" w:rsidRPr="00613AE7" w:rsidTr="00B74B37">
        <w:trPr>
          <w:trHeight w:hRule="exact" w:val="63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613AE7" w:rsidRDefault="005D6509" w:rsidP="00F25ED6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D6509" w:rsidRPr="005D6509" w:rsidRDefault="00B74B37" w:rsidP="00B421BB">
            <w:pPr>
              <w:spacing w:after="0" w:line="240" w:lineRule="auto"/>
              <w:contextualSpacing/>
              <w:rPr>
                <w:smallCaps/>
              </w:rPr>
            </w:pPr>
            <w:r>
              <w:rPr>
                <w:smallCaps/>
              </w:rPr>
              <w:t>Преподаватели</w:t>
            </w:r>
            <w:r w:rsidR="005D6509" w:rsidRPr="005D6509">
              <w:rPr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Default="00B74B37" w:rsidP="00B74B37">
            <w:pPr>
              <w:spacing w:after="0" w:line="240" w:lineRule="auto"/>
              <w:contextualSpacing/>
            </w:pPr>
            <w:r>
              <w:t>Еланцева И.Л</w:t>
            </w:r>
            <w:r w:rsidR="00E858F1">
              <w:t>.</w:t>
            </w:r>
            <w:r w:rsidR="006A7CAF" w:rsidRPr="001B23FB">
              <w:t xml:space="preserve"> </w:t>
            </w:r>
          </w:p>
          <w:p w:rsidR="00B74B37" w:rsidRPr="00E858F1" w:rsidRDefault="00B74B37" w:rsidP="00B74B37">
            <w:pPr>
              <w:spacing w:after="0" w:line="240" w:lineRule="auto"/>
              <w:contextualSpacing/>
              <w:rPr>
                <w:highlight w:val="green"/>
              </w:rPr>
            </w:pPr>
            <w:r>
              <w:t>Петров Р.В.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022D6C" w:rsidRDefault="005D6509" w:rsidP="00B421BB">
            <w:pPr>
              <w:spacing w:after="0" w:line="240" w:lineRule="auto"/>
              <w:contextualSpacing/>
              <w:rPr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E858F1" w:rsidRDefault="005D6509" w:rsidP="00F25ED6">
            <w:pPr>
              <w:spacing w:after="0" w:line="240" w:lineRule="auto"/>
              <w:contextualSpacing/>
              <w:rPr>
                <w:highlight w:val="yellow"/>
              </w:rPr>
            </w:pPr>
          </w:p>
        </w:tc>
      </w:tr>
    </w:tbl>
    <w:p w:rsidR="00A5092C" w:rsidRDefault="00A5092C" w:rsidP="006B02FA"/>
    <w:p w:rsidR="004F34BB" w:rsidRPr="00A5092C" w:rsidRDefault="004F34BB" w:rsidP="006B02FA"/>
    <w:p w:rsidR="004C64BC" w:rsidRPr="001B23FB" w:rsidRDefault="004C64BC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:rsidR="00673984" w:rsidRDefault="0027139D" w:rsidP="004C64BC">
      <w:pPr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="004C64BC"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7F21E1">
        <w:rPr>
          <w:rFonts w:ascii="Calibri Light" w:hAnsi="Calibri Light"/>
          <w:noProof/>
          <w:sz w:val="28"/>
          <w:szCs w:val="24"/>
        </w:rPr>
        <w:t>2018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:rsidR="003D0539" w:rsidRPr="007D1506" w:rsidRDefault="0031674C" w:rsidP="007D1506">
      <w:pPr>
        <w:pStyle w:val="af1"/>
        <w:numPr>
          <w:ilvl w:val="0"/>
          <w:numId w:val="7"/>
        </w:numPr>
        <w:rPr>
          <w:rFonts w:ascii="Calibri Light" w:hAnsi="Calibri Light"/>
          <w:sz w:val="36"/>
          <w:szCs w:val="24"/>
          <w:u w:val="single"/>
        </w:rPr>
      </w:pPr>
      <w:r w:rsidRPr="007D1506">
        <w:rPr>
          <w:rFonts w:ascii="Calibri Light" w:hAnsi="Calibri Light"/>
          <w:sz w:val="36"/>
          <w:szCs w:val="24"/>
          <w:u w:val="single"/>
        </w:rPr>
        <w:lastRenderedPageBreak/>
        <w:t>Задание</w:t>
      </w:r>
    </w:p>
    <w:p w:rsidR="007F21E1" w:rsidRPr="007F21E1" w:rsidRDefault="007F21E1" w:rsidP="007F21E1">
      <w:pPr>
        <w:pStyle w:val="af1"/>
        <w:numPr>
          <w:ilvl w:val="0"/>
          <w:numId w:val="11"/>
        </w:numPr>
        <w:rPr>
          <w:rFonts w:ascii="Calibri Light" w:hAnsi="Calibri Light"/>
          <w:sz w:val="28"/>
          <w:szCs w:val="24"/>
        </w:rPr>
      </w:pPr>
      <w:r w:rsidRPr="007F21E1">
        <w:rPr>
          <w:rFonts w:ascii="Calibri Light" w:hAnsi="Calibri Light"/>
          <w:sz w:val="28"/>
          <w:szCs w:val="24"/>
        </w:rPr>
        <w:t>Изучить способы вызова процедуры н</w:t>
      </w:r>
      <w:r w:rsidRPr="007F21E1">
        <w:rPr>
          <w:rFonts w:ascii="Calibri Light" w:hAnsi="Calibri Light"/>
          <w:sz w:val="28"/>
          <w:szCs w:val="24"/>
        </w:rPr>
        <w:t xml:space="preserve">а языке Ассемблера, возврата из </w:t>
      </w:r>
      <w:r w:rsidRPr="007F21E1">
        <w:rPr>
          <w:rFonts w:ascii="Calibri Light" w:hAnsi="Calibri Light"/>
          <w:sz w:val="28"/>
          <w:szCs w:val="24"/>
        </w:rPr>
        <w:t>процедуры.</w:t>
      </w:r>
    </w:p>
    <w:p w:rsidR="007F21E1" w:rsidRPr="007F21E1" w:rsidRDefault="007F21E1" w:rsidP="007F21E1">
      <w:pPr>
        <w:pStyle w:val="af1"/>
        <w:numPr>
          <w:ilvl w:val="0"/>
          <w:numId w:val="11"/>
        </w:numPr>
        <w:rPr>
          <w:rFonts w:ascii="Calibri Light" w:hAnsi="Calibri Light"/>
          <w:sz w:val="28"/>
          <w:szCs w:val="24"/>
        </w:rPr>
      </w:pPr>
      <w:r w:rsidRPr="007F21E1">
        <w:rPr>
          <w:rFonts w:ascii="Calibri Light" w:hAnsi="Calibri Light"/>
          <w:sz w:val="28"/>
          <w:szCs w:val="24"/>
        </w:rPr>
        <w:t>Изучить условия взаимодействия функц</w:t>
      </w:r>
      <w:r w:rsidRPr="007F21E1">
        <w:rPr>
          <w:rFonts w:ascii="Calibri Light" w:hAnsi="Calibri Light"/>
          <w:sz w:val="28"/>
          <w:szCs w:val="24"/>
        </w:rPr>
        <w:t xml:space="preserve">ии на языке С++ с процедурой на </w:t>
      </w:r>
      <w:r w:rsidRPr="007F21E1">
        <w:rPr>
          <w:rFonts w:ascii="Calibri Light" w:hAnsi="Calibri Light"/>
          <w:sz w:val="28"/>
          <w:szCs w:val="24"/>
        </w:rPr>
        <w:t>языке Ассемблера. Изучить правила передачи управления в процедуру и обратно.</w:t>
      </w:r>
      <w:r w:rsidRPr="007F21E1">
        <w:rPr>
          <w:rFonts w:ascii="Calibri Light" w:hAnsi="Calibri Light"/>
          <w:sz w:val="28"/>
          <w:szCs w:val="24"/>
        </w:rPr>
        <w:t xml:space="preserve"> </w:t>
      </w:r>
      <w:r w:rsidRPr="007F21E1">
        <w:rPr>
          <w:rFonts w:ascii="Calibri Light" w:hAnsi="Calibri Light"/>
          <w:sz w:val="28"/>
          <w:szCs w:val="24"/>
        </w:rPr>
        <w:t>Изучить способы обмена данными между вызывающей функцией на языке С++ и</w:t>
      </w:r>
      <w:r w:rsidRPr="007F21E1">
        <w:rPr>
          <w:rFonts w:ascii="Calibri Light" w:hAnsi="Calibri Light"/>
          <w:sz w:val="28"/>
          <w:szCs w:val="24"/>
        </w:rPr>
        <w:t xml:space="preserve"> </w:t>
      </w:r>
      <w:r w:rsidRPr="007F21E1">
        <w:rPr>
          <w:rFonts w:ascii="Calibri Light" w:hAnsi="Calibri Light"/>
          <w:sz w:val="28"/>
          <w:szCs w:val="24"/>
        </w:rPr>
        <w:t>процедурой на языке Ассемблера.</w:t>
      </w:r>
    </w:p>
    <w:p w:rsidR="007F21E1" w:rsidRPr="007F21E1" w:rsidRDefault="007F21E1" w:rsidP="007F21E1">
      <w:pPr>
        <w:pStyle w:val="af1"/>
        <w:numPr>
          <w:ilvl w:val="0"/>
          <w:numId w:val="11"/>
        </w:numPr>
        <w:rPr>
          <w:rFonts w:ascii="Calibri Light" w:hAnsi="Calibri Light"/>
          <w:sz w:val="28"/>
          <w:szCs w:val="24"/>
        </w:rPr>
      </w:pPr>
      <w:r w:rsidRPr="007F21E1">
        <w:rPr>
          <w:rFonts w:ascii="Calibri Light" w:hAnsi="Calibri Light"/>
          <w:sz w:val="28"/>
          <w:szCs w:val="24"/>
        </w:rPr>
        <w:t>Написать процедуру на языке Ассембл</w:t>
      </w:r>
      <w:r w:rsidRPr="007F21E1">
        <w:rPr>
          <w:rFonts w:ascii="Calibri Light" w:hAnsi="Calibri Light"/>
          <w:sz w:val="28"/>
          <w:szCs w:val="24"/>
        </w:rPr>
        <w:t xml:space="preserve">ера, реализующую функцию </w:t>
      </w:r>
      <w:r w:rsidRPr="007F21E1">
        <w:rPr>
          <w:rFonts w:ascii="Calibri Light" w:hAnsi="Calibri Light"/>
          <w:sz w:val="28"/>
          <w:szCs w:val="24"/>
        </w:rPr>
        <w:t>находящую м</w:t>
      </w:r>
      <w:r>
        <w:rPr>
          <w:rFonts w:ascii="Calibri Light" w:hAnsi="Calibri Light"/>
          <w:sz w:val="28"/>
          <w:szCs w:val="24"/>
        </w:rPr>
        <w:t>аксимальный и минимальный симво</w:t>
      </w:r>
      <w:r w:rsidRPr="007F21E1">
        <w:rPr>
          <w:rFonts w:ascii="Calibri Light" w:hAnsi="Calibri Light"/>
          <w:sz w:val="28"/>
          <w:szCs w:val="24"/>
        </w:rPr>
        <w:t>лы в исходной строк</w:t>
      </w:r>
      <w:r>
        <w:rPr>
          <w:rFonts w:ascii="Calibri Light" w:hAnsi="Calibri Light"/>
          <w:sz w:val="28"/>
          <w:szCs w:val="24"/>
        </w:rPr>
        <w:t xml:space="preserve">е с вызовами </w:t>
      </w:r>
      <w:r>
        <w:rPr>
          <w:rFonts w:ascii="Calibri Light" w:hAnsi="Calibri Light"/>
          <w:sz w:val="28"/>
          <w:szCs w:val="24"/>
          <w:lang w:val="en-US"/>
        </w:rPr>
        <w:t>fastcall</w:t>
      </w:r>
      <w:r w:rsidRPr="007F21E1">
        <w:rPr>
          <w:rFonts w:ascii="Calibri Light" w:hAnsi="Calibri Light"/>
          <w:sz w:val="28"/>
          <w:szCs w:val="24"/>
        </w:rPr>
        <w:t>. Написать вызывающую функцию на языке С++, осуществляющую</w:t>
      </w:r>
      <w:r w:rsidRPr="007F21E1">
        <w:rPr>
          <w:rFonts w:ascii="Calibri Light" w:hAnsi="Calibri Light"/>
          <w:sz w:val="28"/>
          <w:szCs w:val="24"/>
        </w:rPr>
        <w:t xml:space="preserve"> </w:t>
      </w:r>
      <w:r w:rsidRPr="007F21E1">
        <w:rPr>
          <w:rFonts w:ascii="Calibri Light" w:hAnsi="Calibri Light"/>
          <w:sz w:val="28"/>
          <w:szCs w:val="24"/>
        </w:rPr>
        <w:t>ввод исходных данных и вывод результатов.</w:t>
      </w:r>
    </w:p>
    <w:p w:rsidR="005C400B" w:rsidRPr="007F21E1" w:rsidRDefault="007F21E1" w:rsidP="007F21E1">
      <w:pPr>
        <w:pStyle w:val="af1"/>
        <w:numPr>
          <w:ilvl w:val="0"/>
          <w:numId w:val="11"/>
        </w:numPr>
        <w:rPr>
          <w:rFonts w:ascii="Calibri Light" w:hAnsi="Calibri Light"/>
          <w:sz w:val="28"/>
          <w:szCs w:val="24"/>
        </w:rPr>
      </w:pPr>
      <w:r w:rsidRPr="007F21E1">
        <w:rPr>
          <w:rFonts w:ascii="Calibri Light" w:hAnsi="Calibri Light"/>
          <w:sz w:val="28"/>
          <w:szCs w:val="24"/>
        </w:rPr>
        <w:t>Отладить программу, убедиться в правильности ее работы на тест</w:t>
      </w:r>
      <w:r w:rsidRPr="007F21E1">
        <w:rPr>
          <w:rFonts w:ascii="Calibri Light" w:hAnsi="Calibri Light"/>
          <w:sz w:val="28"/>
          <w:szCs w:val="24"/>
        </w:rPr>
        <w:t xml:space="preserve">овых </w:t>
      </w:r>
      <w:r w:rsidRPr="007F21E1">
        <w:rPr>
          <w:rFonts w:ascii="Calibri Light" w:hAnsi="Calibri Light"/>
          <w:sz w:val="28"/>
          <w:szCs w:val="24"/>
        </w:rPr>
        <w:t>примерах.</w:t>
      </w:r>
    </w:p>
    <w:tbl>
      <w:tblPr>
        <w:tblW w:w="10224" w:type="dxa"/>
        <w:tblLook w:val="04A0" w:firstRow="1" w:lastRow="0" w:firstColumn="1" w:lastColumn="0" w:noHBand="0" w:noVBand="1"/>
      </w:tblPr>
      <w:tblGrid>
        <w:gridCol w:w="10002"/>
        <w:gridCol w:w="222"/>
      </w:tblGrid>
      <w:tr w:rsidR="007D1506" w:rsidTr="00433311">
        <w:tc>
          <w:tcPr>
            <w:tcW w:w="10002" w:type="dxa"/>
          </w:tcPr>
          <w:p w:rsidR="007D1506" w:rsidRPr="00433311" w:rsidRDefault="001E19BE" w:rsidP="00433311">
            <w:pPr>
              <w:pStyle w:val="af1"/>
              <w:numPr>
                <w:ilvl w:val="0"/>
                <w:numId w:val="7"/>
              </w:numPr>
              <w:rPr>
                <w:rFonts w:ascii="Calibri Light" w:hAnsi="Calibri Light"/>
                <w:sz w:val="36"/>
                <w:szCs w:val="24"/>
                <w:u w:val="single"/>
              </w:rPr>
            </w:pPr>
            <w:r>
              <w:rPr>
                <w:rFonts w:ascii="Calibri Light" w:hAnsi="Calibri Light"/>
                <w:sz w:val="36"/>
                <w:szCs w:val="24"/>
                <w:u w:val="single"/>
              </w:rPr>
              <w:t>Текст программы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786"/>
            </w:tblGrid>
            <w:tr w:rsidR="001E19BE" w:rsidRPr="007F21E1" w:rsidTr="00547F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786" w:type="dxa"/>
                  <w:shd w:val="clear" w:color="auto" w:fill="F2F2F2" w:themeFill="background1" w:themeFillShade="F2"/>
                </w:tcPr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.386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.MODEL FLAT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.CODE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@findminmax@12 PROC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PUSH EBP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MOV EBP, [ESP+8]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MOV ESI, ECX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MOV AL, [ESI]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MOV BL, [ESI]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MOV CL, [ESI]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</w: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>CMP CL, 0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JE END_PROC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START: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CMP CL, AL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JAE NOT_MIN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AL, CL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NOT_MIN: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CMP CL, BL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JBE NOT_MAX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BL, CL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NOT_MAX: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INC ESI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CL, [ESI]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CMP CL, 0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JNE START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END_PROC: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[EDX], AL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  <w:t>MOV [EBP], BL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  <w:tab/>
                  </w: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POP EBP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ab/>
                    <w:t>RET 4</w:t>
                  </w:r>
                </w:p>
                <w:p w:rsidR="007F21E1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@findminmax@12 ENDP</w:t>
                  </w:r>
                </w:p>
                <w:p w:rsidR="001E19BE" w:rsidRPr="007F21E1" w:rsidRDefault="007F21E1" w:rsidP="007F21E1">
                  <w:pPr>
                    <w:spacing w:after="0" w:line="240" w:lineRule="auto"/>
                    <w:rPr>
                      <w:rFonts w:cs="Consolas"/>
                      <w:b w:val="0"/>
                      <w:color w:val="auto"/>
                      <w:sz w:val="20"/>
                      <w:szCs w:val="20"/>
                      <w:lang w:val="en-US"/>
                    </w:rPr>
                  </w:pPr>
                  <w:r w:rsidRPr="007F21E1">
                    <w:rPr>
                      <w:rFonts w:cs="Consolas"/>
                      <w:b w:val="0"/>
                      <w:color w:val="auto"/>
                      <w:sz w:val="20"/>
                      <w:szCs w:val="20"/>
                    </w:rPr>
                    <w:t>END</w:t>
                  </w:r>
                </w:p>
              </w:tc>
            </w:tr>
            <w:tr w:rsidR="007F21E1" w:rsidRPr="007F21E1" w:rsidTr="00930C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2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786" w:type="dxa"/>
                  <w:shd w:val="clear" w:color="auto" w:fill="F2F2F2" w:themeFill="background1" w:themeFillShade="F2"/>
                </w:tcPr>
                <w:p w:rsidR="00930C36" w:rsidRPr="00930C36" w:rsidRDefault="00930C36" w:rsidP="0093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930C36">
                    <w:rPr>
                      <w:rFonts w:cs="Consolas"/>
                      <w:color w:val="808080"/>
                      <w:sz w:val="19"/>
                      <w:szCs w:val="19"/>
                      <w:lang w:val="en-US" w:eastAsia="ru-RU"/>
                    </w:rPr>
                    <w:lastRenderedPageBreak/>
                    <w:t>#define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930C36">
                    <w:rPr>
                      <w:rFonts w:cs="Consolas"/>
                      <w:color w:val="6F008A"/>
                      <w:sz w:val="19"/>
                      <w:szCs w:val="19"/>
                      <w:lang w:val="en-US" w:eastAsia="ru-RU"/>
                    </w:rPr>
                    <w:t>_CRT_SECURE_NO_WARNINGS</w:t>
                  </w:r>
                </w:p>
                <w:p w:rsidR="00930C36" w:rsidRPr="00930C36" w:rsidRDefault="00930C36" w:rsidP="0093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  <w:p w:rsidR="00930C36" w:rsidRPr="00930C36" w:rsidRDefault="00930C36" w:rsidP="0093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930C36">
                    <w:rPr>
                      <w:rFonts w:cs="Consolas"/>
                      <w:color w:val="808080"/>
                      <w:sz w:val="19"/>
                      <w:szCs w:val="19"/>
                      <w:lang w:val="en-US" w:eastAsia="ru-RU"/>
                    </w:rPr>
                    <w:t>#include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930C36">
                    <w:rPr>
                      <w:rFonts w:cs="Consolas"/>
                      <w:color w:val="A31515"/>
                      <w:sz w:val="19"/>
                      <w:szCs w:val="19"/>
                      <w:lang w:val="en-US" w:eastAsia="ru-RU"/>
                    </w:rPr>
                    <w:t>&lt;stdio.h&gt;</w:t>
                  </w:r>
                </w:p>
                <w:p w:rsidR="00930C36" w:rsidRPr="00930C36" w:rsidRDefault="00930C36" w:rsidP="0093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930C36">
                    <w:rPr>
                      <w:rFonts w:cs="Consolas"/>
                      <w:color w:val="808080"/>
                      <w:sz w:val="19"/>
                      <w:szCs w:val="19"/>
                      <w:lang w:val="en-US" w:eastAsia="ru-RU"/>
                    </w:rPr>
                    <w:t>#include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930C36">
                    <w:rPr>
                      <w:rFonts w:cs="Consolas"/>
                      <w:color w:val="A31515"/>
                      <w:sz w:val="19"/>
                      <w:szCs w:val="19"/>
                      <w:lang w:val="en-US" w:eastAsia="ru-RU"/>
                    </w:rPr>
                    <w:t>&lt;stdlib.h&gt;</w:t>
                  </w:r>
                </w:p>
                <w:p w:rsidR="00930C36" w:rsidRPr="00930C36" w:rsidRDefault="00930C36" w:rsidP="0093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930C36">
                    <w:rPr>
                      <w:rFonts w:cs="Consolas"/>
                      <w:color w:val="808080"/>
                      <w:sz w:val="19"/>
                      <w:szCs w:val="19"/>
                      <w:lang w:val="en-US" w:eastAsia="ru-RU"/>
                    </w:rPr>
                    <w:t>#include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930C36">
                    <w:rPr>
                      <w:rFonts w:cs="Consolas"/>
                      <w:color w:val="A31515"/>
                      <w:sz w:val="19"/>
                      <w:szCs w:val="19"/>
                      <w:lang w:val="en-US" w:eastAsia="ru-RU"/>
                    </w:rPr>
                    <w:t>&lt;string.h&gt;</w:t>
                  </w:r>
                </w:p>
                <w:p w:rsidR="00930C36" w:rsidRPr="00930C36" w:rsidRDefault="00930C36" w:rsidP="0093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  <w:p w:rsidR="00930C36" w:rsidRPr="00930C36" w:rsidRDefault="00930C36" w:rsidP="0093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930C36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extern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930C36">
                    <w:rPr>
                      <w:rFonts w:cs="Consolas"/>
                      <w:color w:val="A31515"/>
                      <w:sz w:val="19"/>
                      <w:szCs w:val="19"/>
                      <w:lang w:val="en-US" w:eastAsia="ru-RU"/>
                    </w:rPr>
                    <w:t>"C"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930C36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void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930C36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__fastcall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findminmax(</w:t>
                  </w:r>
                  <w:r w:rsidRPr="00930C36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char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* </w:t>
                  </w:r>
                  <w:r w:rsidRPr="00930C36">
                    <w:rPr>
                      <w:rFonts w:cs="Consolas"/>
                      <w:color w:val="808080"/>
                      <w:sz w:val="19"/>
                      <w:szCs w:val="19"/>
                      <w:lang w:val="en-US" w:eastAsia="ru-RU"/>
                    </w:rPr>
                    <w:t>str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, </w:t>
                  </w:r>
                  <w:r w:rsidRPr="00930C36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char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* </w:t>
                  </w:r>
                  <w:r w:rsidRPr="00930C36">
                    <w:rPr>
                      <w:rFonts w:cs="Consolas"/>
                      <w:color w:val="808080"/>
                      <w:sz w:val="19"/>
                      <w:szCs w:val="19"/>
                      <w:lang w:val="en-US" w:eastAsia="ru-RU"/>
                    </w:rPr>
                    <w:t>min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, </w:t>
                  </w:r>
                  <w:r w:rsidRPr="00930C36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char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* </w:t>
                  </w:r>
                  <w:r w:rsidRPr="00930C36">
                    <w:rPr>
                      <w:rFonts w:cs="Consolas"/>
                      <w:color w:val="808080"/>
                      <w:sz w:val="19"/>
                      <w:szCs w:val="19"/>
                      <w:lang w:val="en-US" w:eastAsia="ru-RU"/>
                    </w:rPr>
                    <w:t>max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>);</w:t>
                  </w:r>
                </w:p>
                <w:p w:rsidR="00930C36" w:rsidRPr="00930C36" w:rsidRDefault="00930C36" w:rsidP="0093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  <w:p w:rsidR="00930C36" w:rsidRPr="00930C36" w:rsidRDefault="00930C36" w:rsidP="0093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930C36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int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main() {</w:t>
                  </w:r>
                </w:p>
                <w:p w:rsidR="00930C36" w:rsidRPr="00930C36" w:rsidRDefault="00930C36" w:rsidP="0093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930C36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char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str[200];</w:t>
                  </w:r>
                </w:p>
                <w:p w:rsidR="00930C36" w:rsidRPr="00930C36" w:rsidRDefault="00930C36" w:rsidP="0093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printf(</w:t>
                  </w:r>
                  <w:r w:rsidRPr="00930C36">
                    <w:rPr>
                      <w:rFonts w:cs="Consolas"/>
                      <w:color w:val="A31515"/>
                      <w:sz w:val="19"/>
                      <w:szCs w:val="19"/>
                      <w:lang w:val="en-US" w:eastAsia="ru-RU"/>
                    </w:rPr>
                    <w:t>"Enter the string: "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>);</w:t>
                  </w:r>
                </w:p>
                <w:p w:rsidR="00930C36" w:rsidRPr="00930C36" w:rsidRDefault="00930C36" w:rsidP="0093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gets_s(str, 200);</w:t>
                  </w:r>
                </w:p>
                <w:p w:rsidR="00930C36" w:rsidRPr="00930C36" w:rsidRDefault="00930C36" w:rsidP="0093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 w:rsidRPr="00930C36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char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min, max;</w:t>
                  </w:r>
                </w:p>
                <w:p w:rsidR="00930C36" w:rsidRPr="00930C36" w:rsidRDefault="00930C36" w:rsidP="0093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findminmax(str, &amp;min, &amp;max);</w:t>
                  </w:r>
                </w:p>
                <w:p w:rsidR="00930C36" w:rsidRPr="00930C36" w:rsidRDefault="00930C36" w:rsidP="0093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  <w:t>printf(</w:t>
                  </w:r>
                  <w:r w:rsidRPr="00930C36">
                    <w:rPr>
                      <w:rFonts w:cs="Consolas"/>
                      <w:color w:val="A31515"/>
                      <w:sz w:val="19"/>
                      <w:szCs w:val="19"/>
                      <w:lang w:val="en-US" w:eastAsia="ru-RU"/>
                    </w:rPr>
                    <w:t>"Min char: '%c' = %u\nMax char: '%c' = %u\n"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>, min, (</w:t>
                  </w:r>
                  <w:r w:rsidRPr="00930C36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unsigned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930C36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char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>)(min), max, (</w:t>
                  </w:r>
                  <w:r w:rsidRPr="00930C36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unsigned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 xml:space="preserve"> </w:t>
                  </w:r>
                  <w:r w:rsidRPr="00930C36">
                    <w:rPr>
                      <w:rFonts w:cs="Consolas"/>
                      <w:color w:val="0000FF"/>
                      <w:sz w:val="19"/>
                      <w:szCs w:val="19"/>
                      <w:lang w:val="en-US" w:eastAsia="ru-RU"/>
                    </w:rPr>
                    <w:t>char</w:t>
                  </w: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>)(max));</w:t>
                  </w:r>
                </w:p>
                <w:p w:rsidR="00930C36" w:rsidRPr="00930C36" w:rsidRDefault="00930C36" w:rsidP="0093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</w:pPr>
                </w:p>
                <w:p w:rsidR="00930C36" w:rsidRDefault="00930C36" w:rsidP="0093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eastAsia="ru-RU"/>
                    </w:rPr>
                  </w:pPr>
                  <w:r w:rsidRPr="00930C36">
                    <w:rPr>
                      <w:rFonts w:cs="Consolas"/>
                      <w:color w:val="000000"/>
                      <w:sz w:val="19"/>
                      <w:szCs w:val="19"/>
                      <w:lang w:val="en-US" w:eastAsia="ru-RU"/>
                    </w:rPr>
                    <w:tab/>
                  </w:r>
                  <w:r>
                    <w:rPr>
                      <w:rFonts w:cs="Consolas"/>
                      <w:color w:val="000000"/>
                      <w:sz w:val="19"/>
                      <w:szCs w:val="19"/>
                      <w:lang w:eastAsia="ru-RU"/>
                    </w:rPr>
                    <w:t>system(</w:t>
                  </w:r>
                  <w:r>
                    <w:rPr>
                      <w:rFonts w:cs="Consolas"/>
                      <w:color w:val="A31515"/>
                      <w:sz w:val="19"/>
                      <w:szCs w:val="19"/>
                      <w:lang w:eastAsia="ru-RU"/>
                    </w:rPr>
                    <w:t>"pause"</w:t>
                  </w:r>
                  <w:r>
                    <w:rPr>
                      <w:rFonts w:cs="Consolas"/>
                      <w:color w:val="000000"/>
                      <w:sz w:val="19"/>
                      <w:szCs w:val="19"/>
                      <w:lang w:eastAsia="ru-RU"/>
                    </w:rPr>
                    <w:t>);</w:t>
                  </w:r>
                </w:p>
                <w:p w:rsidR="00930C36" w:rsidRDefault="00930C36" w:rsidP="0093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eastAsia="ru-RU"/>
                    </w:rPr>
                  </w:pPr>
                  <w:r>
                    <w:rPr>
                      <w:rFonts w:cs="Consolas"/>
                      <w:color w:val="000000"/>
                      <w:sz w:val="19"/>
                      <w:szCs w:val="19"/>
                      <w:lang w:eastAsia="ru-RU"/>
                    </w:rPr>
                    <w:tab/>
                  </w:r>
                </w:p>
                <w:p w:rsidR="00930C36" w:rsidRDefault="00930C36" w:rsidP="00930C3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Consolas"/>
                      <w:color w:val="000000"/>
                      <w:sz w:val="19"/>
                      <w:szCs w:val="19"/>
                      <w:lang w:eastAsia="ru-RU"/>
                    </w:rPr>
                  </w:pPr>
                  <w:r>
                    <w:rPr>
                      <w:rFonts w:cs="Consolas"/>
                      <w:color w:val="000000"/>
                      <w:sz w:val="19"/>
                      <w:szCs w:val="19"/>
                      <w:lang w:eastAsia="ru-RU"/>
                    </w:rPr>
                    <w:tab/>
                  </w:r>
                  <w:r>
                    <w:rPr>
                      <w:rFonts w:cs="Consolas"/>
                      <w:color w:val="0000FF"/>
                      <w:sz w:val="19"/>
                      <w:szCs w:val="19"/>
                      <w:lang w:eastAsia="ru-RU"/>
                    </w:rPr>
                    <w:t>return</w:t>
                  </w:r>
                  <w:r>
                    <w:rPr>
                      <w:rFonts w:cs="Consolas"/>
                      <w:color w:val="000000"/>
                      <w:sz w:val="19"/>
                      <w:szCs w:val="19"/>
                      <w:lang w:eastAsia="ru-RU"/>
                    </w:rPr>
                    <w:t xml:space="preserve"> 0;</w:t>
                  </w:r>
                </w:p>
                <w:p w:rsidR="007F21E1" w:rsidRPr="007F21E1" w:rsidRDefault="00930C36" w:rsidP="00930C36">
                  <w:pPr>
                    <w:spacing w:after="0" w:line="240" w:lineRule="auto"/>
                    <w:rPr>
                      <w:rFonts w:cs="Consolas"/>
                      <w:b/>
                      <w:color w:val="auto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nsolas"/>
                      <w:color w:val="000000"/>
                      <w:sz w:val="19"/>
                      <w:szCs w:val="19"/>
                      <w:lang w:eastAsia="ru-RU"/>
                    </w:rPr>
                    <w:t>}</w:t>
                  </w:r>
                </w:p>
              </w:tc>
            </w:tr>
          </w:tbl>
          <w:p w:rsidR="00547FDD" w:rsidRPr="007F21E1" w:rsidRDefault="00547FDD" w:rsidP="00547FDD">
            <w:pPr>
              <w:rPr>
                <w:rFonts w:ascii="Calibri Light" w:hAnsi="Calibri Light"/>
                <w:sz w:val="32"/>
                <w:szCs w:val="24"/>
                <w:u w:val="single"/>
                <w:lang w:val="en-US"/>
              </w:rPr>
            </w:pPr>
          </w:p>
          <w:p w:rsidR="00433311" w:rsidRPr="00433311" w:rsidRDefault="005551C2" w:rsidP="005551C2">
            <w:pPr>
              <w:pStyle w:val="af1"/>
              <w:numPr>
                <w:ilvl w:val="0"/>
                <w:numId w:val="7"/>
              </w:numPr>
              <w:rPr>
                <w:rFonts w:ascii="Calibri Light" w:hAnsi="Calibri Light"/>
                <w:sz w:val="32"/>
                <w:szCs w:val="24"/>
                <w:u w:val="single"/>
              </w:rPr>
            </w:pPr>
            <w:r>
              <w:rPr>
                <w:rFonts w:ascii="Calibri Light" w:hAnsi="Calibri Light"/>
                <w:sz w:val="32"/>
                <w:szCs w:val="24"/>
                <w:u w:val="single"/>
              </w:rPr>
              <w:t>Тестирование</w:t>
            </w:r>
          </w:p>
        </w:tc>
        <w:tc>
          <w:tcPr>
            <w:tcW w:w="222" w:type="dxa"/>
          </w:tcPr>
          <w:p w:rsidR="007D1506" w:rsidRDefault="007D1506" w:rsidP="00C341F3">
            <w:pPr>
              <w:rPr>
                <w:rFonts w:ascii="Calibri Light" w:hAnsi="Calibri Light"/>
                <w:sz w:val="32"/>
                <w:szCs w:val="24"/>
              </w:rPr>
            </w:pPr>
          </w:p>
        </w:tc>
      </w:tr>
    </w:tbl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827"/>
      </w:tblGrid>
      <w:tr w:rsidR="00483343" w:rsidTr="00483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483343" w:rsidRPr="005551C2" w:rsidRDefault="00483343" w:rsidP="001515ED">
            <w:pPr>
              <w:spacing w:after="0"/>
              <w:rPr>
                <w:rFonts w:cs="Consolas"/>
                <w:color w:val="auto"/>
                <w:sz w:val="20"/>
                <w:szCs w:val="20"/>
              </w:rPr>
            </w:pPr>
            <w:r>
              <w:rPr>
                <w:rFonts w:cs="Consolas"/>
                <w:color w:val="auto"/>
                <w:sz w:val="20"/>
                <w:szCs w:val="20"/>
              </w:rPr>
              <w:lastRenderedPageBreak/>
              <w:t>№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483343" w:rsidRPr="000C4C5C" w:rsidRDefault="00483343" w:rsidP="001515E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0C4C5C">
              <w:rPr>
                <w:color w:val="FFFFFF" w:themeColor="background1"/>
                <w:sz w:val="20"/>
                <w:szCs w:val="20"/>
              </w:rPr>
              <w:t>Результат работы программы</w:t>
            </w:r>
          </w:p>
        </w:tc>
      </w:tr>
      <w:tr w:rsidR="00483343" w:rsidTr="00483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483343" w:rsidRPr="005551C2" w:rsidRDefault="00483343" w:rsidP="001515ED">
            <w:pPr>
              <w:spacing w:after="0"/>
              <w:rPr>
                <w:rFonts w:cs="Consolas"/>
                <w:color w:val="auto"/>
                <w:sz w:val="20"/>
                <w:szCs w:val="20"/>
              </w:rPr>
            </w:pPr>
            <w:r>
              <w:rPr>
                <w:rFonts w:cs="Consolas"/>
                <w:color w:val="auto"/>
                <w:sz w:val="20"/>
                <w:szCs w:val="20"/>
              </w:rPr>
              <w:t>1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483343" w:rsidRDefault="00483343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</w:p>
          <w:p w:rsidR="00483343" w:rsidRDefault="00483343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n-US"/>
              </w:rPr>
            </w:pPr>
            <w:r>
              <w:object w:dxaOrig="207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5pt;height:27pt" o:ole="">
                  <v:imagedata r:id="rId11" o:title=""/>
                </v:shape>
                <o:OLEObject Type="Embed" ProgID="PBrush" ShapeID="_x0000_i1025" DrawAspect="Content" ObjectID="_1600503729" r:id="rId12"/>
              </w:object>
            </w:r>
          </w:p>
          <w:p w:rsidR="00483343" w:rsidRPr="001515ED" w:rsidRDefault="00483343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</w:p>
        </w:tc>
      </w:tr>
      <w:tr w:rsidR="00483343" w:rsidTr="00483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483343" w:rsidRPr="005551C2" w:rsidRDefault="00483343" w:rsidP="001515ED">
            <w:pPr>
              <w:spacing w:after="0"/>
              <w:rPr>
                <w:rFonts w:cs="Consolas"/>
                <w:color w:val="auto"/>
                <w:sz w:val="20"/>
                <w:szCs w:val="20"/>
              </w:rPr>
            </w:pPr>
            <w:r>
              <w:rPr>
                <w:rFonts w:cs="Consolas"/>
                <w:color w:val="auto"/>
                <w:sz w:val="20"/>
                <w:szCs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483343" w:rsidRDefault="00483343" w:rsidP="001515E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83343" w:rsidRDefault="00483343" w:rsidP="001515E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object w:dxaOrig="2760" w:dyaOrig="540">
                <v:shape id="_x0000_i1026" type="#_x0000_t75" style="width:138pt;height:27pt" o:ole="">
                  <v:imagedata r:id="rId13" o:title=""/>
                </v:shape>
                <o:OLEObject Type="Embed" ProgID="PBrush" ShapeID="_x0000_i1026" DrawAspect="Content" ObjectID="_1600503730" r:id="rId14"/>
              </w:object>
            </w:r>
          </w:p>
          <w:p w:rsidR="00483343" w:rsidRPr="001515ED" w:rsidRDefault="00483343" w:rsidP="001515E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</w:p>
        </w:tc>
      </w:tr>
      <w:tr w:rsidR="00483343" w:rsidTr="00483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483343" w:rsidRPr="005551C2" w:rsidRDefault="00483343" w:rsidP="001515ED">
            <w:pPr>
              <w:spacing w:after="0"/>
              <w:rPr>
                <w:rFonts w:cs="Consolas"/>
                <w:color w:val="auto"/>
                <w:sz w:val="20"/>
                <w:szCs w:val="20"/>
              </w:rPr>
            </w:pPr>
            <w:r>
              <w:rPr>
                <w:rFonts w:cs="Consolas"/>
                <w:color w:val="auto"/>
                <w:sz w:val="20"/>
                <w:szCs w:val="20"/>
              </w:rPr>
              <w:t>3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483343" w:rsidRDefault="00483343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483343" w:rsidRDefault="00483343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3495" w:dyaOrig="540">
                <v:shape id="_x0000_i1027" type="#_x0000_t75" style="width:174.75pt;height:27pt" o:ole="">
                  <v:imagedata r:id="rId15" o:title=""/>
                </v:shape>
                <o:OLEObject Type="Embed" ProgID="PBrush" ShapeID="_x0000_i1027" DrawAspect="Content" ObjectID="_1600503731" r:id="rId16"/>
              </w:object>
            </w:r>
          </w:p>
          <w:p w:rsidR="00483343" w:rsidRPr="001515ED" w:rsidRDefault="00483343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color w:val="auto"/>
                <w:sz w:val="20"/>
                <w:szCs w:val="20"/>
                <w:lang w:val="en-US"/>
              </w:rPr>
            </w:pPr>
          </w:p>
        </w:tc>
      </w:tr>
      <w:tr w:rsidR="00483343" w:rsidTr="00483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483343" w:rsidRPr="00875FDB" w:rsidRDefault="00483343" w:rsidP="001515ED">
            <w:pPr>
              <w:spacing w:after="0"/>
              <w:rPr>
                <w:rFonts w:cs="Consolas"/>
                <w:color w:val="auto"/>
                <w:sz w:val="20"/>
                <w:szCs w:val="20"/>
              </w:rPr>
            </w:pPr>
            <w:r>
              <w:rPr>
                <w:rFonts w:cs="Consolas"/>
                <w:color w:val="auto"/>
                <w:sz w:val="20"/>
                <w:szCs w:val="20"/>
              </w:rPr>
              <w:t>4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483343" w:rsidRDefault="00483343" w:rsidP="001515E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483343" w:rsidRDefault="00483343" w:rsidP="001515E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object w:dxaOrig="3225" w:dyaOrig="540">
                <v:shape id="_x0000_i1028" type="#_x0000_t75" style="width:161.25pt;height:27pt" o:ole="">
                  <v:imagedata r:id="rId17" o:title=""/>
                </v:shape>
                <o:OLEObject Type="Embed" ProgID="PBrush" ShapeID="_x0000_i1028" DrawAspect="Content" ObjectID="_1600503732" r:id="rId18"/>
              </w:object>
            </w:r>
          </w:p>
          <w:p w:rsidR="00483343" w:rsidRPr="001515ED" w:rsidRDefault="00483343" w:rsidP="001515E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  <w:tr w:rsidR="00483343" w:rsidTr="00483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483343" w:rsidRPr="00875FDB" w:rsidRDefault="00483343" w:rsidP="001515ED">
            <w:pPr>
              <w:spacing w:after="0"/>
              <w:rPr>
                <w:rFonts w:cs="Consolas"/>
                <w:color w:val="auto"/>
                <w:sz w:val="20"/>
                <w:szCs w:val="20"/>
              </w:rPr>
            </w:pPr>
            <w:r>
              <w:rPr>
                <w:rFonts w:cs="Consolas"/>
                <w:color w:val="auto"/>
                <w:sz w:val="20"/>
                <w:szCs w:val="20"/>
              </w:rPr>
              <w:t>5</w:t>
            </w:r>
          </w:p>
        </w:tc>
        <w:tc>
          <w:tcPr>
            <w:tcW w:w="3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483343" w:rsidRDefault="00483343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483343" w:rsidRDefault="00483343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object w:dxaOrig="3015" w:dyaOrig="540">
                <v:shape id="_x0000_i1029" type="#_x0000_t75" style="width:150.75pt;height:27pt" o:ole="">
                  <v:imagedata r:id="rId19" o:title=""/>
                </v:shape>
                <o:OLEObject Type="Embed" ProgID="PBrush" ShapeID="_x0000_i1029" DrawAspect="Content" ObjectID="_1600503733" r:id="rId20"/>
              </w:object>
            </w:r>
          </w:p>
          <w:p w:rsidR="00483343" w:rsidRPr="001515ED" w:rsidRDefault="00483343" w:rsidP="001515E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</w:p>
        </w:tc>
      </w:tr>
    </w:tbl>
    <w:p w:rsidR="00433311" w:rsidRPr="000C4C5C" w:rsidRDefault="00433311" w:rsidP="005551C2">
      <w:pPr>
        <w:rPr>
          <w:rFonts w:ascii="Calibri Light" w:hAnsi="Calibri Light"/>
          <w:sz w:val="28"/>
          <w:szCs w:val="32"/>
          <w:lang w:val="en-US"/>
        </w:rPr>
      </w:pPr>
    </w:p>
    <w:sectPr w:rsidR="00433311" w:rsidRPr="000C4C5C" w:rsidSect="000C4C5C">
      <w:footerReference w:type="default" r:id="rId21"/>
      <w:footerReference w:type="first" r:id="rId22"/>
      <w:pgSz w:w="11906" w:h="16838" w:code="9"/>
      <w:pgMar w:top="1134" w:right="1134" w:bottom="1134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3DA" w:rsidRDefault="00C123DA" w:rsidP="00673984">
      <w:pPr>
        <w:spacing w:after="0" w:line="240" w:lineRule="auto"/>
      </w:pPr>
      <w:r>
        <w:separator/>
      </w:r>
    </w:p>
  </w:endnote>
  <w:endnote w:type="continuationSeparator" w:id="0">
    <w:p w:rsidR="00C123DA" w:rsidRDefault="00C123DA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2145958"/>
      <w:docPartObj>
        <w:docPartGallery w:val="Page Numbers (Bottom of Page)"/>
        <w:docPartUnique/>
      </w:docPartObj>
    </w:sdtPr>
    <w:sdtEndPr/>
    <w:sdtContent>
      <w:p w:rsidR="00040D0B" w:rsidRDefault="0027139D">
        <w:pPr>
          <w:pStyle w:val="a6"/>
          <w:jc w:val="center"/>
        </w:pPr>
        <w:r>
          <w:fldChar w:fldCharType="begin"/>
        </w:r>
        <w:r w:rsidR="00040D0B">
          <w:instrText>PAGE   \* MERGEFORMAT</w:instrText>
        </w:r>
        <w:r>
          <w:fldChar w:fldCharType="separate"/>
        </w:r>
        <w:r w:rsidR="00336834">
          <w:rPr>
            <w:noProof/>
          </w:rPr>
          <w:t>2</w:t>
        </w:r>
        <w:r>
          <w:fldChar w:fldCharType="end"/>
        </w:r>
      </w:p>
    </w:sdtContent>
  </w:sdt>
  <w:p w:rsidR="00040D0B" w:rsidRDefault="00040D0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D0B" w:rsidRDefault="00040D0B" w:rsidP="00982696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3DA" w:rsidRDefault="00C123DA" w:rsidP="00673984">
      <w:pPr>
        <w:spacing w:after="0" w:line="240" w:lineRule="auto"/>
      </w:pPr>
      <w:r>
        <w:separator/>
      </w:r>
    </w:p>
  </w:footnote>
  <w:footnote w:type="continuationSeparator" w:id="0">
    <w:p w:rsidR="00C123DA" w:rsidRDefault="00C123DA" w:rsidP="00673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72ED"/>
    <w:multiLevelType w:val="hybridMultilevel"/>
    <w:tmpl w:val="72F0E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65734"/>
    <w:multiLevelType w:val="hybridMultilevel"/>
    <w:tmpl w:val="2FD0C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C684E"/>
    <w:multiLevelType w:val="hybridMultilevel"/>
    <w:tmpl w:val="76B0C05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CF5C6B"/>
    <w:multiLevelType w:val="hybridMultilevel"/>
    <w:tmpl w:val="77800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377DB4"/>
    <w:multiLevelType w:val="hybridMultilevel"/>
    <w:tmpl w:val="EDC4FC7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5D1D5C"/>
    <w:multiLevelType w:val="hybridMultilevel"/>
    <w:tmpl w:val="026E7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03B30"/>
    <w:multiLevelType w:val="hybridMultilevel"/>
    <w:tmpl w:val="A15A6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F56"/>
    <w:rsid w:val="00002EE6"/>
    <w:rsid w:val="00022D6C"/>
    <w:rsid w:val="00037C8A"/>
    <w:rsid w:val="00040D0B"/>
    <w:rsid w:val="000545FF"/>
    <w:rsid w:val="000772B4"/>
    <w:rsid w:val="00080417"/>
    <w:rsid w:val="000864C7"/>
    <w:rsid w:val="000C3463"/>
    <w:rsid w:val="000C4C5C"/>
    <w:rsid w:val="000C665A"/>
    <w:rsid w:val="000D7519"/>
    <w:rsid w:val="000F4D8C"/>
    <w:rsid w:val="000F4F75"/>
    <w:rsid w:val="000F67F1"/>
    <w:rsid w:val="001070D7"/>
    <w:rsid w:val="001167D4"/>
    <w:rsid w:val="00121F8E"/>
    <w:rsid w:val="001515ED"/>
    <w:rsid w:val="00157CCB"/>
    <w:rsid w:val="001835CA"/>
    <w:rsid w:val="00196773"/>
    <w:rsid w:val="001A2532"/>
    <w:rsid w:val="001B2351"/>
    <w:rsid w:val="001B23FB"/>
    <w:rsid w:val="001C1AA8"/>
    <w:rsid w:val="001C1D17"/>
    <w:rsid w:val="001E19BE"/>
    <w:rsid w:val="00207B43"/>
    <w:rsid w:val="002165CC"/>
    <w:rsid w:val="00247EA0"/>
    <w:rsid w:val="002532BF"/>
    <w:rsid w:val="002642BC"/>
    <w:rsid w:val="0027139D"/>
    <w:rsid w:val="00294994"/>
    <w:rsid w:val="002C125C"/>
    <w:rsid w:val="002D2A86"/>
    <w:rsid w:val="0030061F"/>
    <w:rsid w:val="00306159"/>
    <w:rsid w:val="0031674C"/>
    <w:rsid w:val="00325871"/>
    <w:rsid w:val="00336834"/>
    <w:rsid w:val="0034438D"/>
    <w:rsid w:val="00375E31"/>
    <w:rsid w:val="0039487C"/>
    <w:rsid w:val="003A7E39"/>
    <w:rsid w:val="003B0A0B"/>
    <w:rsid w:val="003B2F56"/>
    <w:rsid w:val="003B7F93"/>
    <w:rsid w:val="003C1B32"/>
    <w:rsid w:val="003D0539"/>
    <w:rsid w:val="003D0796"/>
    <w:rsid w:val="003D48EA"/>
    <w:rsid w:val="003D630C"/>
    <w:rsid w:val="003E5046"/>
    <w:rsid w:val="003E6939"/>
    <w:rsid w:val="003F1073"/>
    <w:rsid w:val="003F1E99"/>
    <w:rsid w:val="003F54FD"/>
    <w:rsid w:val="00423F32"/>
    <w:rsid w:val="00433311"/>
    <w:rsid w:val="00467BD0"/>
    <w:rsid w:val="00475837"/>
    <w:rsid w:val="00483343"/>
    <w:rsid w:val="004840E7"/>
    <w:rsid w:val="00493FA8"/>
    <w:rsid w:val="004A00C9"/>
    <w:rsid w:val="004A3C0F"/>
    <w:rsid w:val="004B0EFC"/>
    <w:rsid w:val="004C2479"/>
    <w:rsid w:val="004C4A17"/>
    <w:rsid w:val="004C60F0"/>
    <w:rsid w:val="004C64BC"/>
    <w:rsid w:val="004D1A37"/>
    <w:rsid w:val="004D202B"/>
    <w:rsid w:val="004E5726"/>
    <w:rsid w:val="004F34BB"/>
    <w:rsid w:val="005066BA"/>
    <w:rsid w:val="00513A04"/>
    <w:rsid w:val="0052185F"/>
    <w:rsid w:val="00523B50"/>
    <w:rsid w:val="00536D5F"/>
    <w:rsid w:val="00545396"/>
    <w:rsid w:val="00547FDD"/>
    <w:rsid w:val="0055361B"/>
    <w:rsid w:val="00554E1F"/>
    <w:rsid w:val="005551C2"/>
    <w:rsid w:val="00557841"/>
    <w:rsid w:val="0057475C"/>
    <w:rsid w:val="0057484B"/>
    <w:rsid w:val="00574AD1"/>
    <w:rsid w:val="00587377"/>
    <w:rsid w:val="005A6424"/>
    <w:rsid w:val="005C400B"/>
    <w:rsid w:val="005D26D5"/>
    <w:rsid w:val="005D6509"/>
    <w:rsid w:val="005E16D9"/>
    <w:rsid w:val="006033E1"/>
    <w:rsid w:val="00612177"/>
    <w:rsid w:val="00613AE7"/>
    <w:rsid w:val="00616B8F"/>
    <w:rsid w:val="00655FE7"/>
    <w:rsid w:val="00666BC7"/>
    <w:rsid w:val="00673984"/>
    <w:rsid w:val="006776FC"/>
    <w:rsid w:val="00690572"/>
    <w:rsid w:val="006A7CAF"/>
    <w:rsid w:val="006B0116"/>
    <w:rsid w:val="006B0209"/>
    <w:rsid w:val="006B02FA"/>
    <w:rsid w:val="006D23E6"/>
    <w:rsid w:val="006E3837"/>
    <w:rsid w:val="006F08ED"/>
    <w:rsid w:val="00703284"/>
    <w:rsid w:val="0072108E"/>
    <w:rsid w:val="00723C31"/>
    <w:rsid w:val="00740280"/>
    <w:rsid w:val="00741AA0"/>
    <w:rsid w:val="0074253D"/>
    <w:rsid w:val="00744135"/>
    <w:rsid w:val="00752D5C"/>
    <w:rsid w:val="00755CF2"/>
    <w:rsid w:val="00761ACC"/>
    <w:rsid w:val="007D1506"/>
    <w:rsid w:val="007D3D6D"/>
    <w:rsid w:val="007E5B62"/>
    <w:rsid w:val="007F21E1"/>
    <w:rsid w:val="00803C89"/>
    <w:rsid w:val="008058A2"/>
    <w:rsid w:val="008263DA"/>
    <w:rsid w:val="0085171C"/>
    <w:rsid w:val="00855FE2"/>
    <w:rsid w:val="0086011C"/>
    <w:rsid w:val="00875FDB"/>
    <w:rsid w:val="00886CD8"/>
    <w:rsid w:val="0089472A"/>
    <w:rsid w:val="008A026A"/>
    <w:rsid w:val="008C0CD7"/>
    <w:rsid w:val="008E339F"/>
    <w:rsid w:val="008E3545"/>
    <w:rsid w:val="008E3E9E"/>
    <w:rsid w:val="0091025A"/>
    <w:rsid w:val="00914486"/>
    <w:rsid w:val="00930C36"/>
    <w:rsid w:val="0093197B"/>
    <w:rsid w:val="00936F54"/>
    <w:rsid w:val="009440B7"/>
    <w:rsid w:val="009628FB"/>
    <w:rsid w:val="00976A6E"/>
    <w:rsid w:val="00982696"/>
    <w:rsid w:val="009B3E3A"/>
    <w:rsid w:val="009C0E8F"/>
    <w:rsid w:val="009C4BEA"/>
    <w:rsid w:val="009C75F2"/>
    <w:rsid w:val="009D1D8D"/>
    <w:rsid w:val="009F4DB8"/>
    <w:rsid w:val="009F6B82"/>
    <w:rsid w:val="00A20314"/>
    <w:rsid w:val="00A434B6"/>
    <w:rsid w:val="00A5092C"/>
    <w:rsid w:val="00A60E59"/>
    <w:rsid w:val="00A803CF"/>
    <w:rsid w:val="00AA3013"/>
    <w:rsid w:val="00AB3364"/>
    <w:rsid w:val="00AE305A"/>
    <w:rsid w:val="00B30C3C"/>
    <w:rsid w:val="00B421BB"/>
    <w:rsid w:val="00B4490C"/>
    <w:rsid w:val="00B54EA2"/>
    <w:rsid w:val="00B67D2D"/>
    <w:rsid w:val="00B70290"/>
    <w:rsid w:val="00B7097C"/>
    <w:rsid w:val="00B74B37"/>
    <w:rsid w:val="00B77755"/>
    <w:rsid w:val="00B77E70"/>
    <w:rsid w:val="00B81ECE"/>
    <w:rsid w:val="00B92637"/>
    <w:rsid w:val="00B939F2"/>
    <w:rsid w:val="00BB7478"/>
    <w:rsid w:val="00BB7BC0"/>
    <w:rsid w:val="00C04CF2"/>
    <w:rsid w:val="00C109EA"/>
    <w:rsid w:val="00C123DA"/>
    <w:rsid w:val="00C13580"/>
    <w:rsid w:val="00C2194F"/>
    <w:rsid w:val="00C341F3"/>
    <w:rsid w:val="00C47845"/>
    <w:rsid w:val="00C5196E"/>
    <w:rsid w:val="00C614FD"/>
    <w:rsid w:val="00C62F5C"/>
    <w:rsid w:val="00C8384A"/>
    <w:rsid w:val="00CA3CC9"/>
    <w:rsid w:val="00CC1E13"/>
    <w:rsid w:val="00CE2F0C"/>
    <w:rsid w:val="00D06A8D"/>
    <w:rsid w:val="00D17A0E"/>
    <w:rsid w:val="00D27AC6"/>
    <w:rsid w:val="00D3127F"/>
    <w:rsid w:val="00D445B7"/>
    <w:rsid w:val="00D51DC7"/>
    <w:rsid w:val="00D84531"/>
    <w:rsid w:val="00DA0151"/>
    <w:rsid w:val="00DB71F0"/>
    <w:rsid w:val="00DC234B"/>
    <w:rsid w:val="00E130BD"/>
    <w:rsid w:val="00E169DE"/>
    <w:rsid w:val="00E21DFD"/>
    <w:rsid w:val="00E22056"/>
    <w:rsid w:val="00E61A22"/>
    <w:rsid w:val="00E76671"/>
    <w:rsid w:val="00E858F1"/>
    <w:rsid w:val="00E9257C"/>
    <w:rsid w:val="00EA4562"/>
    <w:rsid w:val="00EC3E84"/>
    <w:rsid w:val="00EE0151"/>
    <w:rsid w:val="00EE0854"/>
    <w:rsid w:val="00EF7A7A"/>
    <w:rsid w:val="00F164CD"/>
    <w:rsid w:val="00F17A8F"/>
    <w:rsid w:val="00F20C05"/>
    <w:rsid w:val="00F25ED6"/>
    <w:rsid w:val="00F509D7"/>
    <w:rsid w:val="00F53CC6"/>
    <w:rsid w:val="00F55BF7"/>
    <w:rsid w:val="00F64F80"/>
    <w:rsid w:val="00F96D59"/>
    <w:rsid w:val="00FA2513"/>
    <w:rsid w:val="00FB45B3"/>
    <w:rsid w:val="00FB5298"/>
    <w:rsid w:val="00FC6DBB"/>
    <w:rsid w:val="00FD6F11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-1"/>
    <w:uiPriority w:val="39"/>
    <w:rsid w:val="005A6424"/>
    <w:rPr>
      <w:rFonts w:ascii="Consolas" w:hAnsi="Consolas"/>
      <w:sz w:val="18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C341F3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D3127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  <w:style w:type="character" w:styleId="af3">
    <w:name w:val="Placeholder Text"/>
    <w:basedOn w:val="a0"/>
    <w:uiPriority w:val="99"/>
    <w:semiHidden/>
    <w:rsid w:val="00523B50"/>
    <w:rPr>
      <w:color w:val="808080"/>
    </w:rPr>
  </w:style>
  <w:style w:type="table" w:styleId="-1">
    <w:name w:val="Colorful Grid Accent 1"/>
    <w:basedOn w:val="a1"/>
    <w:uiPriority w:val="73"/>
    <w:semiHidden/>
    <w:unhideWhenUsed/>
    <w:rsid w:val="005A642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-1"/>
    <w:uiPriority w:val="39"/>
    <w:rsid w:val="005A6424"/>
    <w:rPr>
      <w:rFonts w:ascii="Consolas" w:hAnsi="Consolas"/>
      <w:color w:val="auto"/>
      <w:sz w:val="18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C341F3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D3127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  <w:style w:type="character" w:styleId="af3">
    <w:name w:val="Placeholder Text"/>
    <w:basedOn w:val="a0"/>
    <w:uiPriority w:val="99"/>
    <w:semiHidden/>
    <w:rsid w:val="00523B50"/>
    <w:rPr>
      <w:color w:val="808080"/>
    </w:rPr>
  </w:style>
  <w:style w:type="table" w:styleId="-1">
    <w:name w:val="Colorful Grid Accent 1"/>
    <w:basedOn w:val="a1"/>
    <w:uiPriority w:val="73"/>
    <w:semiHidden/>
    <w:unhideWhenUsed/>
    <w:rsid w:val="005A642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3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1472D-4AA7-418F-8B1A-4D6E7658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1129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RePack by Diakov</cp:lastModifiedBy>
  <cp:revision>99</cp:revision>
  <cp:lastPrinted>2018-10-07T13:15:00Z</cp:lastPrinted>
  <dcterms:created xsi:type="dcterms:W3CDTF">2017-09-18T19:59:00Z</dcterms:created>
  <dcterms:modified xsi:type="dcterms:W3CDTF">2018-10-08T04:35:00Z</dcterms:modified>
</cp:coreProperties>
</file>